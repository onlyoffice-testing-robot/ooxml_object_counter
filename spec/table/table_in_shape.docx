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Layout w:type="fixed"/>
        <w:tblCellMar>
          <w:left w:w="0" w:type="dxa"/>
          <w:right w:w="0" w:type="dxa"/>
        </w:tblCellMar>
        <w:tblLook w:val="0000" w:firstRow="0" w:lastRow="0" w:firstColumn="0" w:lastColumn="0" w:noHBand="0" w:noVBand="0"/>
      </w:tblPr>
      <w:tblGrid>
        <w:gridCol w:w="3119"/>
        <w:gridCol w:w="284"/>
        <w:gridCol w:w="284"/>
        <w:gridCol w:w="6861"/>
      </w:tblGrid>
      <w:tr w:rsidR="00CC258E" w:rsidRPr="00CC291A" w:rsidTr="00890C9E">
        <w:trPr>
          <w:cantSplit/>
          <w:trHeight w:hRule="exact" w:val="1970"/>
        </w:trPr>
        <w:tc>
          <w:tcPr>
            <w:tcW w:w="3119" w:type="dxa"/>
            <w:vMerge w:val="restart"/>
          </w:tcPr>
          <w:p w:rsidR="00CC258E" w:rsidRPr="00CC291A" w:rsidRDefault="00CC258E" w:rsidP="006E64D5">
            <w:pPr>
              <w:pStyle w:val="Bullet"/>
            </w:pPr>
            <w:bookmarkStart w:id="0" w:name="TableColumn"/>
            <w:bookmarkStart w:id="1" w:name="ProductBoilerplateTitle"/>
          </w:p>
        </w:tc>
        <w:tc>
          <w:tcPr>
            <w:tcW w:w="284" w:type="dxa"/>
            <w:tcBorders>
              <w:left w:val="nil"/>
              <w:right w:val="single" w:sz="8" w:space="0" w:color="FF3300"/>
            </w:tcBorders>
          </w:tcPr>
          <w:p w:rsidR="00CC258E" w:rsidRPr="00CC291A" w:rsidRDefault="00CC258E">
            <w:pPr>
              <w:rPr>
                <w:lang w:val="en-US"/>
              </w:rPr>
            </w:pPr>
          </w:p>
        </w:tc>
        <w:tc>
          <w:tcPr>
            <w:tcW w:w="284" w:type="dxa"/>
            <w:tcBorders>
              <w:left w:val="single" w:sz="8" w:space="0" w:color="FF3300"/>
            </w:tcBorders>
          </w:tcPr>
          <w:p w:rsidR="00CC258E" w:rsidRPr="00CC291A" w:rsidRDefault="00CC258E">
            <w:pPr>
              <w:rPr>
                <w:lang w:val="en-US"/>
              </w:rPr>
            </w:pPr>
          </w:p>
        </w:tc>
        <w:tc>
          <w:tcPr>
            <w:tcW w:w="6861" w:type="dxa"/>
          </w:tcPr>
          <w:p w:rsidR="00CC258E" w:rsidRPr="00CC291A" w:rsidRDefault="00CC258E" w:rsidP="0058590E">
            <w:pPr>
              <w:tabs>
                <w:tab w:val="left" w:pos="480"/>
              </w:tabs>
              <w:spacing w:after="80"/>
              <w:rPr>
                <w:color w:val="FF9900"/>
                <w:lang w:val="en-US"/>
              </w:rPr>
            </w:pPr>
          </w:p>
        </w:tc>
      </w:tr>
      <w:tr w:rsidR="00CC258E" w:rsidRPr="00CC291A" w:rsidTr="00890C9E">
        <w:trPr>
          <w:cantSplit/>
          <w:trHeight w:hRule="exact" w:val="6300"/>
        </w:trPr>
        <w:tc>
          <w:tcPr>
            <w:tcW w:w="3119" w:type="dxa"/>
            <w:vMerge/>
          </w:tcPr>
          <w:p w:rsidR="00CC258E" w:rsidRPr="00CC291A" w:rsidRDefault="00CC258E">
            <w:pPr>
              <w:pStyle w:val="Bodycopy"/>
            </w:pPr>
          </w:p>
        </w:tc>
        <w:tc>
          <w:tcPr>
            <w:tcW w:w="284" w:type="dxa"/>
            <w:tcBorders>
              <w:left w:val="nil"/>
              <w:right w:val="single" w:sz="8" w:space="0" w:color="FF3300"/>
            </w:tcBorders>
          </w:tcPr>
          <w:p w:rsidR="00CC258E" w:rsidRPr="00CC291A" w:rsidRDefault="00CC258E">
            <w:pPr>
              <w:pStyle w:val="Bodycopy"/>
            </w:pPr>
          </w:p>
        </w:tc>
        <w:tc>
          <w:tcPr>
            <w:tcW w:w="284" w:type="dxa"/>
            <w:tcBorders>
              <w:left w:val="single" w:sz="8" w:space="0" w:color="FF3300"/>
            </w:tcBorders>
          </w:tcPr>
          <w:p w:rsidR="00CC258E" w:rsidRPr="00CC291A" w:rsidRDefault="00CC258E">
            <w:pPr>
              <w:pStyle w:val="Bodycopy"/>
            </w:pPr>
          </w:p>
        </w:tc>
        <w:tc>
          <w:tcPr>
            <w:tcW w:w="6861" w:type="dxa"/>
          </w:tcPr>
          <w:p w:rsidR="00CC258E" w:rsidRPr="00CC291A" w:rsidRDefault="00CC258E" w:rsidP="00890C9E">
            <w:pPr>
              <w:pStyle w:val="StandFirstIntroduction"/>
              <w:rPr>
                <w:lang w:val="en-US"/>
              </w:rPr>
            </w:pPr>
          </w:p>
        </w:tc>
      </w:tr>
      <w:tr w:rsidR="00CC258E" w:rsidRPr="00CC291A" w:rsidTr="00890C9E">
        <w:trPr>
          <w:cantSplit/>
          <w:trHeight w:hRule="exact" w:val="180"/>
        </w:trPr>
        <w:tc>
          <w:tcPr>
            <w:tcW w:w="3119" w:type="dxa"/>
          </w:tcPr>
          <w:p w:rsidR="00CC258E" w:rsidRPr="00CC291A" w:rsidRDefault="00CC258E">
            <w:pPr>
              <w:rPr>
                <w:lang w:val="en-US"/>
              </w:rPr>
            </w:pPr>
          </w:p>
        </w:tc>
        <w:tc>
          <w:tcPr>
            <w:tcW w:w="284" w:type="dxa"/>
            <w:tcBorders>
              <w:left w:val="nil"/>
              <w:right w:val="single" w:sz="8" w:space="0" w:color="FF3300"/>
            </w:tcBorders>
          </w:tcPr>
          <w:p w:rsidR="00CC258E" w:rsidRPr="00CC291A" w:rsidRDefault="00CC258E">
            <w:pPr>
              <w:rPr>
                <w:lang w:val="en-US"/>
              </w:rPr>
            </w:pPr>
          </w:p>
        </w:tc>
        <w:tc>
          <w:tcPr>
            <w:tcW w:w="284" w:type="dxa"/>
            <w:tcBorders>
              <w:left w:val="single" w:sz="8" w:space="0" w:color="FF3300"/>
            </w:tcBorders>
          </w:tcPr>
          <w:p w:rsidR="00CC258E" w:rsidRPr="00CC291A" w:rsidRDefault="00CC258E">
            <w:pPr>
              <w:rPr>
                <w:lang w:val="en-US"/>
              </w:rPr>
            </w:pPr>
          </w:p>
        </w:tc>
        <w:tc>
          <w:tcPr>
            <w:tcW w:w="6861" w:type="dxa"/>
          </w:tcPr>
          <w:p w:rsidR="00CC258E" w:rsidRPr="00CC291A" w:rsidRDefault="00CC258E">
            <w:pPr>
              <w:spacing w:after="80"/>
              <w:jc w:val="right"/>
              <w:rPr>
                <w:color w:val="FF9900"/>
                <w:lang w:val="en-US"/>
              </w:rPr>
            </w:pPr>
          </w:p>
        </w:tc>
      </w:tr>
      <w:tr w:rsidR="00CC258E" w:rsidRPr="00CC291A" w:rsidTr="00890C9E">
        <w:trPr>
          <w:cantSplit/>
          <w:trHeight w:val="1740"/>
        </w:trPr>
        <w:tc>
          <w:tcPr>
            <w:tcW w:w="3119" w:type="dxa"/>
            <w:vMerge w:val="restart"/>
            <w:vAlign w:val="bottom"/>
          </w:tcPr>
          <w:p w:rsidR="00CC258E" w:rsidRPr="00CC291A" w:rsidRDefault="00CC258E" w:rsidP="00FD2BBC">
            <w:pPr>
              <w:pStyle w:val="Bodycopy"/>
            </w:pPr>
          </w:p>
          <w:p w:rsidR="00CC258E" w:rsidRPr="00CC291A" w:rsidRDefault="00CC258E">
            <w:pPr>
              <w:rPr>
                <w:lang w:val="en-US"/>
              </w:rPr>
            </w:pPr>
          </w:p>
        </w:tc>
        <w:tc>
          <w:tcPr>
            <w:tcW w:w="284" w:type="dxa"/>
            <w:tcBorders>
              <w:left w:val="nil"/>
              <w:right w:val="single" w:sz="8" w:space="0" w:color="FF3300"/>
            </w:tcBorders>
          </w:tcPr>
          <w:p w:rsidR="00CC258E" w:rsidRPr="00CC291A" w:rsidRDefault="00CC258E">
            <w:pPr>
              <w:rPr>
                <w:lang w:val="en-US"/>
              </w:rPr>
            </w:pPr>
          </w:p>
        </w:tc>
        <w:tc>
          <w:tcPr>
            <w:tcW w:w="284" w:type="dxa"/>
            <w:vMerge w:val="restart"/>
            <w:tcBorders>
              <w:left w:val="single" w:sz="8" w:space="0" w:color="FF3300"/>
            </w:tcBorders>
          </w:tcPr>
          <w:p w:rsidR="00CC258E" w:rsidRPr="00CC291A" w:rsidRDefault="00CC258E">
            <w:pPr>
              <w:rPr>
                <w:lang w:val="en-US"/>
              </w:rPr>
            </w:pPr>
          </w:p>
        </w:tc>
        <w:tc>
          <w:tcPr>
            <w:tcW w:w="6861" w:type="dxa"/>
            <w:vMerge w:val="restart"/>
            <w:vAlign w:val="bottom"/>
          </w:tcPr>
          <w:p w:rsidR="00CC258E" w:rsidRPr="00CC291A" w:rsidRDefault="00CC258E">
            <w:pPr>
              <w:jc w:val="right"/>
              <w:rPr>
                <w:color w:val="FF9900"/>
                <w:lang w:val="en-US"/>
              </w:rPr>
            </w:pPr>
          </w:p>
        </w:tc>
      </w:tr>
      <w:bookmarkEnd w:id="0"/>
      <w:tr w:rsidR="00CC258E" w:rsidRPr="00CC291A">
        <w:trPr>
          <w:cantSplit/>
          <w:trHeight w:val="80"/>
        </w:trPr>
        <w:tc>
          <w:tcPr>
            <w:tcW w:w="3119" w:type="dxa"/>
            <w:vMerge/>
            <w:vAlign w:val="bottom"/>
          </w:tcPr>
          <w:p w:rsidR="00CC258E" w:rsidRPr="00CC291A" w:rsidRDefault="00CC258E">
            <w:pPr>
              <w:rPr>
                <w:lang w:val="en-US"/>
              </w:rPr>
            </w:pPr>
          </w:p>
        </w:tc>
        <w:tc>
          <w:tcPr>
            <w:tcW w:w="284" w:type="dxa"/>
            <w:tcBorders>
              <w:left w:val="nil"/>
            </w:tcBorders>
          </w:tcPr>
          <w:p w:rsidR="00CC258E" w:rsidRPr="00CC291A" w:rsidRDefault="00CC258E">
            <w:pPr>
              <w:rPr>
                <w:sz w:val="12"/>
                <w:lang w:val="en-US"/>
              </w:rPr>
            </w:pPr>
          </w:p>
        </w:tc>
        <w:tc>
          <w:tcPr>
            <w:tcW w:w="284" w:type="dxa"/>
            <w:vMerge/>
            <w:tcBorders>
              <w:left w:val="nil"/>
            </w:tcBorders>
          </w:tcPr>
          <w:p w:rsidR="00CC258E" w:rsidRPr="00CC291A" w:rsidRDefault="00CC258E">
            <w:pPr>
              <w:rPr>
                <w:lang w:val="en-US"/>
              </w:rPr>
            </w:pPr>
          </w:p>
        </w:tc>
        <w:tc>
          <w:tcPr>
            <w:tcW w:w="6861" w:type="dxa"/>
            <w:vMerge/>
            <w:vAlign w:val="bottom"/>
          </w:tcPr>
          <w:p w:rsidR="00CC258E" w:rsidRPr="00CC291A" w:rsidRDefault="00CC258E">
            <w:pPr>
              <w:jc w:val="right"/>
              <w:rPr>
                <w:color w:val="FF9900"/>
                <w:lang w:val="en-US"/>
              </w:rPr>
            </w:pPr>
          </w:p>
        </w:tc>
      </w:tr>
    </w:tbl>
    <w:p w:rsidR="00CC258E" w:rsidRPr="00CC291A" w:rsidRDefault="00CC258E">
      <w:pPr>
        <w:rPr>
          <w:sz w:val="2"/>
          <w:lang w:val="en-US"/>
        </w:rPr>
      </w:pPr>
    </w:p>
    <w:p w:rsidR="00CC258E" w:rsidRPr="00CC291A" w:rsidRDefault="00CC258E">
      <w:pPr>
        <w:rPr>
          <w:sz w:val="2"/>
          <w:lang w:val="en-US"/>
        </w:rPr>
        <w:sectPr w:rsidR="00CC258E" w:rsidRPr="00CC291A">
          <w:headerReference w:type="default" r:id="rId8"/>
          <w:pgSz w:w="12242" w:h="15842" w:code="1"/>
          <w:pgMar w:top="3600" w:right="851" w:bottom="200" w:left="851" w:header="0" w:footer="300" w:gutter="0"/>
          <w:cols w:space="227"/>
          <w:docGrid w:linePitch="360"/>
        </w:sectPr>
      </w:pPr>
    </w:p>
    <w:p w:rsidR="00CC258E" w:rsidRPr="00CC291A" w:rsidRDefault="00CC258E" w:rsidP="00816088">
      <w:pPr>
        <w:pStyle w:val="Bodycopy"/>
      </w:pPr>
    </w:p>
    <w:tbl>
      <w:tblPr>
        <w:tblW w:w="4428" w:type="dxa"/>
        <w:tblBorders>
          <w:top w:val="single" w:sz="8" w:space="0" w:color="FF3300"/>
          <w:left w:val="single" w:sz="8" w:space="0" w:color="FF3300"/>
          <w:bottom w:val="single" w:sz="8" w:space="0" w:color="FF3300"/>
          <w:right w:val="single" w:sz="8" w:space="0" w:color="FF3300"/>
          <w:insideH w:val="single" w:sz="8" w:space="0" w:color="FF3300"/>
        </w:tblBorders>
        <w:tblLayout w:type="fixed"/>
        <w:tblLook w:val="00A0" w:firstRow="1" w:lastRow="0" w:firstColumn="1" w:lastColumn="0" w:noHBand="0" w:noVBand="0"/>
      </w:tblPr>
      <w:tblGrid>
        <w:gridCol w:w="2808"/>
        <w:gridCol w:w="810"/>
        <w:gridCol w:w="810"/>
      </w:tblGrid>
      <w:tr w:rsidR="00F9392C" w:rsidTr="00F9392C">
        <w:tc>
          <w:tcPr>
            <w:tcW w:w="2808" w:type="dxa"/>
            <w:shd w:val="clear" w:color="auto" w:fill="FF3300"/>
          </w:tcPr>
          <w:p w:rsidR="00F9392C" w:rsidRPr="00AB699A" w:rsidRDefault="00F9392C" w:rsidP="009F7F98">
            <w:pPr>
              <w:pStyle w:val="Bodycopy"/>
              <w:rPr>
                <w:b/>
                <w:bCs/>
                <w:color w:val="FFFFFF"/>
              </w:rPr>
            </w:pPr>
          </w:p>
        </w:tc>
        <w:tc>
          <w:tcPr>
            <w:tcW w:w="810" w:type="dxa"/>
            <w:shd w:val="clear" w:color="auto" w:fill="FF3300"/>
          </w:tcPr>
          <w:p w:rsidR="00F9392C" w:rsidRPr="00AB699A" w:rsidRDefault="00F9392C" w:rsidP="00816088">
            <w:pPr>
              <w:pStyle w:val="Bodycopy"/>
              <w:rPr>
                <w:b/>
                <w:bCs/>
                <w:color w:val="FFFFFF"/>
              </w:rPr>
            </w:pPr>
          </w:p>
        </w:tc>
        <w:tc>
          <w:tcPr>
            <w:tcW w:w="810" w:type="dxa"/>
            <w:shd w:val="clear" w:color="auto" w:fill="FF3300"/>
          </w:tcPr>
          <w:p w:rsidR="00F9392C" w:rsidRPr="00AB699A" w:rsidRDefault="00F9392C" w:rsidP="00816088">
            <w:pPr>
              <w:pStyle w:val="Bodycopy"/>
              <w:rPr>
                <w:b/>
                <w:bCs/>
                <w:color w:val="FFFFFF"/>
              </w:rPr>
            </w:pPr>
          </w:p>
        </w:tc>
      </w:tr>
      <w:tr w:rsidR="00F9392C" w:rsidTr="00F9392C">
        <w:tc>
          <w:tcPr>
            <w:tcW w:w="2808" w:type="dxa"/>
          </w:tcPr>
          <w:p w:rsidR="00F9392C" w:rsidRPr="00AB699A" w:rsidRDefault="00F9392C" w:rsidP="00816088">
            <w:pPr>
              <w:pStyle w:val="Bodycopy"/>
              <w:rPr>
                <w:b/>
                <w:bCs/>
              </w:rPr>
            </w:pPr>
          </w:p>
        </w:tc>
        <w:tc>
          <w:tcPr>
            <w:tcW w:w="810" w:type="dxa"/>
          </w:tcPr>
          <w:p w:rsidR="00F9392C" w:rsidRDefault="00F9392C" w:rsidP="00816088">
            <w:pPr>
              <w:pStyle w:val="Bodycopy"/>
            </w:pPr>
          </w:p>
        </w:tc>
        <w:tc>
          <w:tcPr>
            <w:tcW w:w="810" w:type="dxa"/>
          </w:tcPr>
          <w:p w:rsidR="00F9392C" w:rsidRDefault="00F9392C" w:rsidP="00816088">
            <w:pPr>
              <w:pStyle w:val="Bodycopy"/>
            </w:pPr>
          </w:p>
        </w:tc>
      </w:tr>
      <w:tr w:rsidR="00F9392C" w:rsidTr="00F9392C">
        <w:tc>
          <w:tcPr>
            <w:tcW w:w="2808" w:type="dxa"/>
          </w:tcPr>
          <w:p w:rsidR="00F9392C" w:rsidRPr="00AB699A" w:rsidRDefault="00F9392C" w:rsidP="00AB699A">
            <w:pPr>
              <w:pStyle w:val="Bodycopy"/>
              <w:ind w:left="90"/>
              <w:rPr>
                <w:b/>
                <w:bCs/>
              </w:rPr>
            </w:pPr>
          </w:p>
        </w:tc>
        <w:tc>
          <w:tcPr>
            <w:tcW w:w="810" w:type="dxa"/>
          </w:tcPr>
          <w:p w:rsidR="00F9392C" w:rsidRDefault="00F9392C" w:rsidP="00816088">
            <w:pPr>
              <w:pStyle w:val="Bodycopy"/>
            </w:pPr>
          </w:p>
        </w:tc>
        <w:tc>
          <w:tcPr>
            <w:tcW w:w="810" w:type="dxa"/>
          </w:tcPr>
          <w:p w:rsidR="00F9392C" w:rsidRDefault="00F9392C" w:rsidP="00816088">
            <w:pPr>
              <w:pStyle w:val="Bodycopy"/>
            </w:pPr>
          </w:p>
        </w:tc>
      </w:tr>
      <w:tr w:rsidR="00F9392C" w:rsidTr="00F9392C">
        <w:tc>
          <w:tcPr>
            <w:tcW w:w="2808" w:type="dxa"/>
          </w:tcPr>
          <w:p w:rsidR="00F9392C" w:rsidRPr="00AB699A" w:rsidRDefault="00F9392C" w:rsidP="00AB699A">
            <w:pPr>
              <w:pStyle w:val="Bodycopy"/>
              <w:ind w:left="90"/>
              <w:rPr>
                <w:b/>
                <w:bCs/>
              </w:rPr>
            </w:pPr>
          </w:p>
        </w:tc>
        <w:tc>
          <w:tcPr>
            <w:tcW w:w="810" w:type="dxa"/>
          </w:tcPr>
          <w:p w:rsidR="00F9392C" w:rsidRDefault="00F9392C" w:rsidP="00816088">
            <w:pPr>
              <w:pStyle w:val="Bodycopy"/>
            </w:pPr>
          </w:p>
        </w:tc>
        <w:tc>
          <w:tcPr>
            <w:tcW w:w="810" w:type="dxa"/>
          </w:tcPr>
          <w:p w:rsidR="00F9392C" w:rsidRDefault="00F9392C" w:rsidP="00816088">
            <w:pPr>
              <w:pStyle w:val="Bodycopy"/>
            </w:pPr>
          </w:p>
        </w:tc>
      </w:tr>
      <w:tr w:rsidR="00F9392C" w:rsidTr="00F9392C">
        <w:tc>
          <w:tcPr>
            <w:tcW w:w="2808" w:type="dxa"/>
          </w:tcPr>
          <w:p w:rsidR="00F9392C" w:rsidRPr="00AB699A" w:rsidRDefault="00F9392C" w:rsidP="00816088">
            <w:pPr>
              <w:pStyle w:val="Bodycopy"/>
              <w:rPr>
                <w:b/>
                <w:bCs/>
              </w:rPr>
            </w:pPr>
          </w:p>
        </w:tc>
        <w:tc>
          <w:tcPr>
            <w:tcW w:w="810" w:type="dxa"/>
          </w:tcPr>
          <w:p w:rsidR="00F9392C" w:rsidRDefault="00F9392C" w:rsidP="00816088">
            <w:pPr>
              <w:pStyle w:val="Bodycopy"/>
            </w:pPr>
          </w:p>
        </w:tc>
        <w:tc>
          <w:tcPr>
            <w:tcW w:w="810" w:type="dxa"/>
          </w:tcPr>
          <w:p w:rsidR="00F9392C" w:rsidRDefault="00F9392C" w:rsidP="00816088">
            <w:pPr>
              <w:pStyle w:val="Bodycopy"/>
            </w:pPr>
          </w:p>
        </w:tc>
      </w:tr>
      <w:tr w:rsidR="00F9392C" w:rsidTr="00F9392C">
        <w:tc>
          <w:tcPr>
            <w:tcW w:w="2808" w:type="dxa"/>
          </w:tcPr>
          <w:p w:rsidR="00F9392C" w:rsidRPr="00AB699A" w:rsidRDefault="00F9392C" w:rsidP="00AB699A">
            <w:pPr>
              <w:pStyle w:val="Bodycopy"/>
              <w:ind w:left="90"/>
              <w:rPr>
                <w:b/>
                <w:bCs/>
              </w:rPr>
            </w:pPr>
          </w:p>
        </w:tc>
        <w:tc>
          <w:tcPr>
            <w:tcW w:w="810" w:type="dxa"/>
          </w:tcPr>
          <w:p w:rsidR="00F9392C" w:rsidRPr="00586122" w:rsidRDefault="00F9392C" w:rsidP="00AB699A">
            <w:pPr>
              <w:pStyle w:val="Bodycopy"/>
              <w:ind w:left="-18"/>
            </w:pPr>
          </w:p>
        </w:tc>
        <w:tc>
          <w:tcPr>
            <w:tcW w:w="810" w:type="dxa"/>
          </w:tcPr>
          <w:p w:rsidR="00F9392C" w:rsidRPr="00586122" w:rsidRDefault="00F9392C" w:rsidP="00AB699A">
            <w:pPr>
              <w:pStyle w:val="Bodycopy"/>
              <w:ind w:left="-18"/>
            </w:pPr>
          </w:p>
        </w:tc>
      </w:tr>
      <w:tr w:rsidR="00F9392C" w:rsidTr="00F9392C">
        <w:tc>
          <w:tcPr>
            <w:tcW w:w="2808" w:type="dxa"/>
          </w:tcPr>
          <w:p w:rsidR="00F9392C" w:rsidRPr="00AB699A" w:rsidRDefault="00F9392C" w:rsidP="00AB699A">
            <w:pPr>
              <w:pStyle w:val="Bodycopy"/>
              <w:ind w:left="90"/>
              <w:rPr>
                <w:b/>
                <w:bCs/>
              </w:rPr>
            </w:pPr>
          </w:p>
        </w:tc>
        <w:tc>
          <w:tcPr>
            <w:tcW w:w="810" w:type="dxa"/>
          </w:tcPr>
          <w:p w:rsidR="00F9392C" w:rsidRPr="00586122" w:rsidRDefault="00F9392C" w:rsidP="00AB699A">
            <w:pPr>
              <w:pStyle w:val="Bodycopy"/>
              <w:ind w:left="-18"/>
            </w:pPr>
          </w:p>
        </w:tc>
        <w:tc>
          <w:tcPr>
            <w:tcW w:w="810" w:type="dxa"/>
          </w:tcPr>
          <w:p w:rsidR="00F9392C" w:rsidRPr="00586122" w:rsidRDefault="00F9392C" w:rsidP="00AB699A">
            <w:pPr>
              <w:pStyle w:val="Bodycopy"/>
              <w:ind w:left="-18"/>
            </w:pPr>
          </w:p>
        </w:tc>
      </w:tr>
      <w:tr w:rsidR="00F9392C" w:rsidTr="00F9392C">
        <w:tc>
          <w:tcPr>
            <w:tcW w:w="2808" w:type="dxa"/>
            <w:tcBorders>
              <w:top w:val="single" w:sz="8" w:space="0" w:color="F79646"/>
              <w:left w:val="single" w:sz="8" w:space="0" w:color="F79646"/>
              <w:bottom w:val="single" w:sz="8" w:space="0" w:color="F79646"/>
            </w:tcBorders>
          </w:tcPr>
          <w:p w:rsidR="00F9392C" w:rsidRPr="00AB699A" w:rsidRDefault="00F9392C" w:rsidP="00AB699A">
            <w:pPr>
              <w:pStyle w:val="Bodycopy"/>
              <w:ind w:left="90"/>
              <w:rPr>
                <w:b/>
                <w:bCs/>
              </w:rPr>
            </w:pPr>
          </w:p>
        </w:tc>
        <w:tc>
          <w:tcPr>
            <w:tcW w:w="810" w:type="dxa"/>
            <w:tcBorders>
              <w:top w:val="single" w:sz="8" w:space="0" w:color="F79646"/>
              <w:bottom w:val="single" w:sz="8" w:space="0" w:color="F79646"/>
              <w:right w:val="single" w:sz="8" w:space="0" w:color="F79646"/>
            </w:tcBorders>
          </w:tcPr>
          <w:p w:rsidR="00F9392C" w:rsidRPr="00586122" w:rsidRDefault="00F9392C" w:rsidP="00AB699A">
            <w:pPr>
              <w:pStyle w:val="Bodycopy"/>
              <w:ind w:left="-18"/>
            </w:pPr>
          </w:p>
        </w:tc>
        <w:tc>
          <w:tcPr>
            <w:tcW w:w="810" w:type="dxa"/>
            <w:tcBorders>
              <w:top w:val="single" w:sz="8" w:space="0" w:color="F79646"/>
              <w:bottom w:val="single" w:sz="8" w:space="0" w:color="F79646"/>
              <w:right w:val="single" w:sz="8" w:space="0" w:color="F79646"/>
            </w:tcBorders>
          </w:tcPr>
          <w:p w:rsidR="00F9392C" w:rsidRPr="00586122" w:rsidRDefault="00F9392C" w:rsidP="00AB699A">
            <w:pPr>
              <w:pStyle w:val="Bodycopy"/>
              <w:ind w:left="-18"/>
            </w:pPr>
          </w:p>
        </w:tc>
      </w:tr>
      <w:tr w:rsidR="00F9392C" w:rsidTr="00F9392C">
        <w:tc>
          <w:tcPr>
            <w:tcW w:w="2808" w:type="dxa"/>
          </w:tcPr>
          <w:p w:rsidR="00F9392C" w:rsidRPr="00AB699A" w:rsidRDefault="00F9392C" w:rsidP="00AB699A">
            <w:pPr>
              <w:pStyle w:val="Bodycopy"/>
              <w:ind w:left="90"/>
              <w:rPr>
                <w:b/>
                <w:bCs/>
              </w:rPr>
            </w:pPr>
          </w:p>
        </w:tc>
        <w:tc>
          <w:tcPr>
            <w:tcW w:w="810" w:type="dxa"/>
          </w:tcPr>
          <w:p w:rsidR="00F9392C" w:rsidRPr="00586122" w:rsidRDefault="00F9392C" w:rsidP="00AB699A">
            <w:pPr>
              <w:pStyle w:val="Bodycopy"/>
              <w:ind w:left="-18"/>
            </w:pPr>
          </w:p>
        </w:tc>
        <w:tc>
          <w:tcPr>
            <w:tcW w:w="810" w:type="dxa"/>
          </w:tcPr>
          <w:p w:rsidR="00F9392C" w:rsidRDefault="00F9392C" w:rsidP="00AB699A">
            <w:pPr>
              <w:pStyle w:val="Bodycopy"/>
              <w:ind w:left="-18"/>
            </w:pPr>
          </w:p>
        </w:tc>
      </w:tr>
      <w:tr w:rsidR="00F9392C" w:rsidTr="00F9392C">
        <w:tc>
          <w:tcPr>
            <w:tcW w:w="2808" w:type="dxa"/>
            <w:tcBorders>
              <w:top w:val="single" w:sz="8" w:space="0" w:color="F79646"/>
              <w:left w:val="single" w:sz="8" w:space="0" w:color="F79646"/>
              <w:bottom w:val="single" w:sz="8" w:space="0" w:color="F79646"/>
            </w:tcBorders>
          </w:tcPr>
          <w:p w:rsidR="00F9392C" w:rsidRPr="00AB699A" w:rsidRDefault="00F9392C" w:rsidP="00AB699A">
            <w:pPr>
              <w:pStyle w:val="Bodycopy"/>
              <w:ind w:left="90"/>
              <w:rPr>
                <w:b/>
                <w:bCs/>
              </w:rPr>
            </w:pPr>
          </w:p>
        </w:tc>
        <w:tc>
          <w:tcPr>
            <w:tcW w:w="810" w:type="dxa"/>
            <w:tcBorders>
              <w:top w:val="single" w:sz="8" w:space="0" w:color="F79646"/>
              <w:bottom w:val="single" w:sz="8" w:space="0" w:color="F79646"/>
              <w:right w:val="single" w:sz="8" w:space="0" w:color="F79646"/>
            </w:tcBorders>
          </w:tcPr>
          <w:p w:rsidR="00F9392C" w:rsidRPr="00586122" w:rsidRDefault="00F9392C" w:rsidP="00AB699A">
            <w:pPr>
              <w:pStyle w:val="Bodycopy"/>
              <w:ind w:left="-18"/>
            </w:pPr>
          </w:p>
        </w:tc>
        <w:tc>
          <w:tcPr>
            <w:tcW w:w="810" w:type="dxa"/>
            <w:tcBorders>
              <w:top w:val="single" w:sz="8" w:space="0" w:color="F79646"/>
              <w:bottom w:val="single" w:sz="8" w:space="0" w:color="F79646"/>
              <w:right w:val="single" w:sz="8" w:space="0" w:color="F79646"/>
            </w:tcBorders>
          </w:tcPr>
          <w:p w:rsidR="00F9392C" w:rsidRDefault="00F9392C" w:rsidP="00AB699A">
            <w:pPr>
              <w:pStyle w:val="Bodycopy"/>
              <w:ind w:left="-18"/>
            </w:pPr>
          </w:p>
        </w:tc>
      </w:tr>
      <w:tr w:rsidR="00F9392C" w:rsidTr="00F9392C">
        <w:tc>
          <w:tcPr>
            <w:tcW w:w="2808" w:type="dxa"/>
            <w:vAlign w:val="center"/>
          </w:tcPr>
          <w:p w:rsidR="00F9392C" w:rsidRPr="00AB699A" w:rsidRDefault="00F9392C" w:rsidP="0000107B">
            <w:pPr>
              <w:pStyle w:val="Bodycopy"/>
              <w:rPr>
                <w:b/>
                <w:bCs/>
              </w:rPr>
            </w:pPr>
          </w:p>
        </w:tc>
        <w:tc>
          <w:tcPr>
            <w:tcW w:w="810" w:type="dxa"/>
            <w:vAlign w:val="center"/>
          </w:tcPr>
          <w:p w:rsidR="00F9392C" w:rsidRPr="00586122" w:rsidRDefault="00F9392C" w:rsidP="00AB699A">
            <w:pPr>
              <w:pStyle w:val="Bodycopy"/>
              <w:ind w:left="-18"/>
            </w:pPr>
          </w:p>
        </w:tc>
        <w:tc>
          <w:tcPr>
            <w:tcW w:w="810" w:type="dxa"/>
          </w:tcPr>
          <w:p w:rsidR="00F9392C" w:rsidRDefault="00F9392C" w:rsidP="00AB699A">
            <w:pPr>
              <w:pStyle w:val="Bodycopy"/>
              <w:ind w:left="-18"/>
            </w:pPr>
          </w:p>
        </w:tc>
      </w:tr>
      <w:tr w:rsidR="00F9392C" w:rsidTr="00F9392C">
        <w:tc>
          <w:tcPr>
            <w:tcW w:w="2808" w:type="dxa"/>
            <w:tcBorders>
              <w:top w:val="single" w:sz="8" w:space="0" w:color="F79646"/>
              <w:left w:val="single" w:sz="8" w:space="0" w:color="F79646"/>
              <w:bottom w:val="single" w:sz="8" w:space="0" w:color="F79646"/>
            </w:tcBorders>
            <w:vAlign w:val="center"/>
          </w:tcPr>
          <w:p w:rsidR="00F9392C" w:rsidRPr="00AB699A" w:rsidRDefault="00F9392C" w:rsidP="00AB699A">
            <w:pPr>
              <w:pStyle w:val="Bodycopy"/>
              <w:ind w:left="90"/>
              <w:rPr>
                <w:b/>
                <w:bCs/>
              </w:rPr>
            </w:pPr>
          </w:p>
        </w:tc>
        <w:tc>
          <w:tcPr>
            <w:tcW w:w="810" w:type="dxa"/>
            <w:tcBorders>
              <w:top w:val="single" w:sz="8" w:space="0" w:color="F79646"/>
              <w:bottom w:val="single" w:sz="8" w:space="0" w:color="F79646"/>
              <w:right w:val="single" w:sz="8" w:space="0" w:color="F79646"/>
            </w:tcBorders>
            <w:vAlign w:val="center"/>
          </w:tcPr>
          <w:p w:rsidR="00F9392C" w:rsidRDefault="00F9392C" w:rsidP="00AB699A">
            <w:pPr>
              <w:pStyle w:val="Bodycopy"/>
              <w:ind w:left="-18"/>
            </w:pPr>
          </w:p>
        </w:tc>
        <w:tc>
          <w:tcPr>
            <w:tcW w:w="810" w:type="dxa"/>
            <w:tcBorders>
              <w:top w:val="single" w:sz="8" w:space="0" w:color="F79646"/>
              <w:bottom w:val="single" w:sz="8" w:space="0" w:color="F79646"/>
              <w:right w:val="single" w:sz="8" w:space="0" w:color="F79646"/>
            </w:tcBorders>
          </w:tcPr>
          <w:p w:rsidR="00F9392C" w:rsidRDefault="00F9392C" w:rsidP="00AB699A">
            <w:pPr>
              <w:pStyle w:val="Bodycopy"/>
              <w:ind w:left="-18"/>
            </w:pPr>
          </w:p>
        </w:tc>
      </w:tr>
      <w:tr w:rsidR="00F9392C" w:rsidTr="00F9392C">
        <w:tc>
          <w:tcPr>
            <w:tcW w:w="2808" w:type="dxa"/>
            <w:vAlign w:val="center"/>
          </w:tcPr>
          <w:p w:rsidR="00F9392C" w:rsidRPr="00AB699A" w:rsidRDefault="00F9392C" w:rsidP="00AB699A">
            <w:pPr>
              <w:pStyle w:val="Bodycopy"/>
              <w:ind w:left="90"/>
              <w:rPr>
                <w:b/>
                <w:bCs/>
              </w:rPr>
            </w:pPr>
          </w:p>
        </w:tc>
        <w:tc>
          <w:tcPr>
            <w:tcW w:w="810" w:type="dxa"/>
            <w:vAlign w:val="center"/>
          </w:tcPr>
          <w:p w:rsidR="00F9392C" w:rsidRDefault="00F9392C" w:rsidP="00AB699A">
            <w:pPr>
              <w:pStyle w:val="Bodycopy"/>
              <w:ind w:left="-18"/>
            </w:pPr>
          </w:p>
        </w:tc>
        <w:tc>
          <w:tcPr>
            <w:tcW w:w="810" w:type="dxa"/>
          </w:tcPr>
          <w:p w:rsidR="00F9392C" w:rsidRDefault="00F9392C" w:rsidP="00AB699A">
            <w:pPr>
              <w:pStyle w:val="Bodycopy"/>
              <w:ind w:left="-18"/>
            </w:pPr>
          </w:p>
        </w:tc>
      </w:tr>
    </w:tbl>
    <w:tbl>
      <w:tblPr>
        <w:tblpPr w:leftFromText="181" w:rightFromText="181" w:vertAnchor="page" w:horzAnchor="page" w:tblpX="1" w:tblpY="6271"/>
        <w:tblOverlap w:val="never"/>
        <w:tblW w:w="3186" w:type="dxa"/>
        <w:tblCellMar>
          <w:left w:w="0" w:type="dxa"/>
          <w:right w:w="0" w:type="dxa"/>
        </w:tblCellMar>
        <w:tblLook w:val="01E0" w:firstRow="1" w:lastRow="1" w:firstColumn="1" w:lastColumn="1" w:noHBand="0" w:noVBand="0"/>
      </w:tblPr>
      <w:tblGrid>
        <w:gridCol w:w="3186"/>
      </w:tblGrid>
      <w:tr w:rsidR="00F9392C" w:rsidTr="00F9392C">
        <w:trPr>
          <w:trHeight w:hRule="exact" w:val="2694"/>
        </w:trPr>
        <w:tc>
          <w:tcPr>
            <w:tcW w:w="3186" w:type="dxa"/>
          </w:tcPr>
          <w:p w:rsidR="00F9392C" w:rsidRDefault="00F9392C" w:rsidP="00F9392C">
            <w:pPr>
              <w:pStyle w:val="PullQuotecredit"/>
            </w:pPr>
          </w:p>
        </w:tc>
      </w:tr>
    </w:tbl>
    <w:p w:rsidR="00CC258E" w:rsidRPr="00CC291A" w:rsidRDefault="00CC258E" w:rsidP="00816088">
      <w:pPr>
        <w:pStyle w:val="Bodycopy"/>
      </w:pPr>
    </w:p>
    <w:p w:rsidR="00CC258E" w:rsidRPr="00F9392C" w:rsidRDefault="00F9392C" w:rsidP="00F9392C">
      <w:pPr>
        <w:pStyle w:val="Bodycopy"/>
        <w:rPr>
          <w:rFonts w:ascii="Franklin Gothic Medium" w:hAnsi="Franklin Gothic Medium"/>
          <w:color w:val="FF3300"/>
          <w:sz w:val="20"/>
          <w:szCs w:val="20"/>
        </w:rPr>
      </w:pPr>
      <w:bookmarkStart w:id="3" w:name="DocumentBenefits"/>
      <w:r w:rsidRPr="00F9392C">
        <w:rPr>
          <w:noProof/>
        </w:rPr>
        <w:t xml:space="preserve"> </w:t>
      </w:r>
      <w:r w:rsidRPr="00F9392C">
        <w:rPr>
          <w:noProof/>
        </w:rPr>
        <w:pict>
          <v:shapetype id="_x0000_t202" coordsize="21600,21600" o:spt="202" path="m,l,21600r21600,l21600,xe">
            <v:stroke joinstyle="miter"/>
            <v:path gradientshapeok="t" o:connecttype="rect"/>
          </v:shapetype>
          <v:shape id="Text Box 15" o:spid="_x0000_s1031" type="#_x0000_t202" style="position:absolute;margin-left:226.25pt;margin-top:375.75pt;width:348pt;height:101.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" stroked="f">
            <v:textbox style="mso-next-textbox:#Text Box 15" inset="0,0,0,0">
              <w:txbxContent>
                <w:p w:rsidR="00CC258E" w:rsidRPr="00DC5208" w:rsidRDefault="00CC258E">
                  <w:pPr>
                    <w:rPr>
                      <w:sz w:val="6"/>
                      <w:szCs w:val="6"/>
                    </w:rPr>
                  </w:pPr>
                </w:p>
                <w:tbl>
                  <w:tblPr>
                    <w:tblW w:w="6940" w:type="dxa"/>
                    <w:tblInd w:w="10" w:type="dxa"/>
                    <w:tblCellMar>
                      <w:left w:w="0" w:type="dxa"/>
                      <w:right w:w="0" w:type="dxa"/>
                    </w:tblCellMar>
                    <w:tblLook w:val="00A0" w:firstRow="1" w:lastRow="0" w:firstColumn="1" w:lastColumn="0" w:noHBand="0" w:noVBand="0"/>
                  </w:tblPr>
                  <w:tblGrid>
                    <w:gridCol w:w="4026"/>
                    <w:gridCol w:w="892"/>
                    <w:gridCol w:w="974"/>
                    <w:gridCol w:w="1048"/>
                  </w:tblGrid>
                  <w:tr w:rsidR="00CC258E" w:rsidRPr="00FF14FE" w:rsidTr="00A55C9E">
                    <w:trPr>
                      <w:trHeight w:val="510"/>
                    </w:trPr>
                    <w:tc>
                      <w:tcPr>
                        <w:tcW w:w="4010" w:type="dxa"/>
                        <w:tcBorders>
                          <w:top w:val="single" w:sz="8" w:space="0" w:color="FA3300"/>
                          <w:left w:val="single" w:sz="8" w:space="0" w:color="FA3300"/>
                          <w:bottom w:val="nil"/>
                          <w:right w:val="nil"/>
                        </w:tcBorders>
                        <w:shd w:val="clear" w:color="auto" w:fill="FA3407"/>
                        <w:noWrap/>
                        <w:vAlign w:val="center"/>
                      </w:tcPr>
                      <w:p w:rsidR="00CC258E" w:rsidRPr="00AB699A" w:rsidRDefault="00CC258E" w:rsidP="00A55C9E">
                        <w:pPr>
                          <w:ind w:firstLine="90"/>
                          <w:rPr>
                            <w:rFonts w:ascii="Arial" w:hAnsi="Arial" w:cs="Arial"/>
                            <w:b/>
                            <w:bCs/>
                            <w:color w:val="FFFFFF"/>
                            <w:sz w:val="18"/>
                            <w:szCs w:val="18"/>
                          </w:rPr>
                        </w:pPr>
                      </w:p>
                    </w:tc>
                    <w:tc>
                      <w:tcPr>
                        <w:tcW w:w="907" w:type="dxa"/>
                        <w:tcBorders>
                          <w:top w:val="single" w:sz="8" w:space="0" w:color="FA3300"/>
                          <w:left w:val="nil"/>
                          <w:bottom w:val="nil"/>
                          <w:right w:val="nil"/>
                        </w:tcBorders>
                        <w:shd w:val="clear" w:color="auto" w:fill="FA3407"/>
                        <w:vAlign w:val="center"/>
                      </w:tcPr>
                      <w:p w:rsidR="00CC258E" w:rsidRPr="00AB699A" w:rsidRDefault="00CC258E" w:rsidP="00A55C9E">
                        <w:pPr>
                          <w:jc w:val="center"/>
                          <w:rPr>
                            <w:rFonts w:ascii="Arial" w:hAnsi="Arial" w:cs="Arial"/>
                            <w:b/>
                            <w:bCs/>
                            <w:color w:val="FFFFFF"/>
                            <w:sz w:val="18"/>
                            <w:szCs w:val="18"/>
                          </w:rPr>
                        </w:pPr>
                      </w:p>
                    </w:tc>
                    <w:tc>
                      <w:tcPr>
                        <w:tcW w:w="991" w:type="dxa"/>
                        <w:tcBorders>
                          <w:top w:val="single" w:sz="8" w:space="0" w:color="FA3300"/>
                          <w:left w:val="nil"/>
                          <w:bottom w:val="nil"/>
                          <w:right w:val="nil"/>
                        </w:tcBorders>
                        <w:shd w:val="clear" w:color="auto" w:fill="FA3407"/>
                        <w:vAlign w:val="center"/>
                      </w:tcPr>
                      <w:p w:rsidR="00CC258E" w:rsidRPr="00AB699A" w:rsidRDefault="00CC258E" w:rsidP="00A55C9E">
                        <w:pPr>
                          <w:jc w:val="center"/>
                          <w:rPr>
                            <w:rFonts w:ascii="Arial" w:hAnsi="Arial" w:cs="Arial"/>
                            <w:b/>
                            <w:bCs/>
                            <w:color w:val="FFFFFF"/>
                            <w:sz w:val="18"/>
                            <w:szCs w:val="18"/>
                          </w:rPr>
                        </w:pPr>
                      </w:p>
                    </w:tc>
                    <w:tc>
                      <w:tcPr>
                        <w:tcW w:w="1032" w:type="dxa"/>
                        <w:tcBorders>
                          <w:top w:val="single" w:sz="8" w:space="0" w:color="FA3300"/>
                          <w:left w:val="nil"/>
                          <w:bottom w:val="nil"/>
                          <w:right w:val="single" w:sz="8" w:space="0" w:color="FA3300"/>
                        </w:tcBorders>
                        <w:shd w:val="clear" w:color="auto" w:fill="FA3407"/>
                        <w:noWrap/>
                        <w:vAlign w:val="center"/>
                      </w:tcPr>
                      <w:p w:rsidR="00CC258E" w:rsidRPr="00AB699A" w:rsidRDefault="00CC258E" w:rsidP="00A55C9E">
                        <w:pPr>
                          <w:jc w:val="center"/>
                          <w:rPr>
                            <w:rFonts w:ascii="Arial" w:hAnsi="Arial" w:cs="Arial"/>
                            <w:b/>
                            <w:bCs/>
                            <w:color w:val="FFFFFF"/>
                            <w:sz w:val="18"/>
                            <w:szCs w:val="18"/>
                          </w:rPr>
                        </w:pPr>
                      </w:p>
                    </w:tc>
                  </w:tr>
                  <w:tr w:rsidR="00CC258E" w:rsidRPr="00FF14FE" w:rsidTr="00A55C9E">
                    <w:trPr>
                      <w:trHeight w:val="255"/>
                    </w:trPr>
                    <w:tc>
                      <w:tcPr>
                        <w:tcW w:w="4010" w:type="dxa"/>
                        <w:tcBorders>
                          <w:top w:val="single" w:sz="4" w:space="0" w:color="FA3300"/>
                          <w:left w:val="single" w:sz="8" w:space="0" w:color="FA3300"/>
                          <w:bottom w:val="nil"/>
                          <w:right w:val="nil"/>
                        </w:tcBorders>
                        <w:shd w:val="clear" w:color="000000" w:fill="FFFFFF"/>
                        <w:noWrap/>
                        <w:tcMar>
                          <w:top w:w="0" w:type="dxa"/>
                          <w:left w:w="201" w:type="dxa"/>
                          <w:bottom w:w="0" w:type="dxa"/>
                          <w:right w:w="0" w:type="dxa"/>
                        </w:tcMar>
                        <w:vAlign w:val="center"/>
                      </w:tcPr>
                      <w:p w:rsidR="00CC258E" w:rsidRPr="00FF14FE" w:rsidRDefault="00CC258E" w:rsidP="00A55C9E">
                        <w:pPr>
                          <w:rPr>
                            <w:rFonts w:ascii="Arial" w:hAnsi="Arial" w:cs="Arial"/>
                            <w:sz w:val="18"/>
                            <w:szCs w:val="18"/>
                          </w:rPr>
                        </w:pPr>
                      </w:p>
                    </w:tc>
                    <w:tc>
                      <w:tcPr>
                        <w:tcW w:w="0" w:type="auto"/>
                        <w:tcBorders>
                          <w:top w:val="single" w:sz="4" w:space="0" w:color="FA3300"/>
                          <w:left w:val="nil"/>
                          <w:bottom w:val="nil"/>
                          <w:right w:val="nil"/>
                        </w:tcBorders>
                        <w:shd w:val="clear" w:color="000000" w:fill="FFFFFF"/>
                        <w:noWrap/>
                        <w:vAlign w:val="center"/>
                      </w:tcPr>
                      <w:p w:rsidR="00CC258E" w:rsidRPr="00FF14FE" w:rsidRDefault="00CC258E" w:rsidP="00C50B0C">
                        <w:pPr>
                          <w:jc w:val="center"/>
                          <w:rPr>
                            <w:rFonts w:ascii="Arial" w:hAnsi="Arial" w:cs="Arial"/>
                            <w:sz w:val="18"/>
                            <w:szCs w:val="18"/>
                          </w:rPr>
                        </w:pPr>
                      </w:p>
                    </w:tc>
                    <w:tc>
                      <w:tcPr>
                        <w:tcW w:w="0" w:type="auto"/>
                        <w:tcBorders>
                          <w:top w:val="single" w:sz="4" w:space="0" w:color="FA3300"/>
                          <w:left w:val="nil"/>
                          <w:bottom w:val="nil"/>
                          <w:right w:val="nil"/>
                        </w:tcBorders>
                        <w:shd w:val="clear" w:color="000000" w:fill="FFFFFF"/>
                        <w:noWrap/>
                        <w:vAlign w:val="center"/>
                      </w:tcPr>
                      <w:p w:rsidR="00CC258E" w:rsidRPr="00FF14FE" w:rsidRDefault="00CC258E" w:rsidP="00C50B0C">
                        <w:pPr>
                          <w:jc w:val="center"/>
                          <w:rPr>
                            <w:rFonts w:ascii="Arial" w:hAnsi="Arial" w:cs="Arial"/>
                            <w:sz w:val="18"/>
                            <w:szCs w:val="18"/>
                          </w:rPr>
                        </w:pPr>
                      </w:p>
                    </w:tc>
                    <w:tc>
                      <w:tcPr>
                        <w:tcW w:w="1032" w:type="dxa"/>
                        <w:tcBorders>
                          <w:top w:val="single" w:sz="4" w:space="0" w:color="FA3300"/>
                          <w:left w:val="nil"/>
                          <w:bottom w:val="nil"/>
                          <w:right w:val="single" w:sz="8" w:space="0" w:color="FA3300"/>
                        </w:tcBorders>
                        <w:shd w:val="clear" w:color="000000" w:fill="FFFFFF"/>
                        <w:noWrap/>
                        <w:vAlign w:val="center"/>
                      </w:tcPr>
                      <w:p w:rsidR="00CC258E" w:rsidRPr="00FF14FE" w:rsidRDefault="00CC258E" w:rsidP="00C50B0C">
                        <w:pPr>
                          <w:jc w:val="center"/>
                          <w:rPr>
                            <w:rFonts w:ascii="Arial" w:hAnsi="Arial" w:cs="Arial"/>
                            <w:sz w:val="18"/>
                            <w:szCs w:val="18"/>
                          </w:rPr>
                        </w:pPr>
                      </w:p>
                    </w:tc>
                  </w:tr>
                  <w:tr w:rsidR="00CC258E" w:rsidRPr="00FF14FE" w:rsidTr="00A55C9E">
                    <w:trPr>
                      <w:trHeight w:val="255"/>
                    </w:trPr>
                    <w:tc>
                      <w:tcPr>
                        <w:tcW w:w="4010" w:type="dxa"/>
                        <w:tcBorders>
                          <w:top w:val="nil"/>
                          <w:left w:val="single" w:sz="8" w:space="0" w:color="FA3300"/>
                          <w:bottom w:val="nil"/>
                          <w:right w:val="nil"/>
                        </w:tcBorders>
                        <w:shd w:val="clear" w:color="000000" w:fill="FFFFFF"/>
                        <w:noWrap/>
                        <w:tcMar>
                          <w:top w:w="0" w:type="dxa"/>
                          <w:left w:w="201" w:type="dxa"/>
                          <w:bottom w:w="0" w:type="dxa"/>
                          <w:right w:w="0" w:type="dxa"/>
                        </w:tcMar>
                        <w:vAlign w:val="center"/>
                      </w:tcPr>
                      <w:p w:rsidR="00CC258E" w:rsidRPr="00FF14FE" w:rsidRDefault="00CC258E" w:rsidP="00A55C9E">
                        <w:pPr>
                          <w:rPr>
                            <w:rFonts w:ascii="Arial" w:hAnsi="Arial" w:cs="Arial"/>
                            <w:sz w:val="18"/>
                            <w:szCs w:val="18"/>
                          </w:rPr>
                        </w:pPr>
                      </w:p>
                    </w:tc>
                    <w:tc>
                      <w:tcPr>
                        <w:tcW w:w="0" w:type="auto"/>
                        <w:tcBorders>
                          <w:top w:val="nil"/>
                          <w:left w:val="nil"/>
                          <w:bottom w:val="nil"/>
                          <w:right w:val="nil"/>
                        </w:tcBorders>
                        <w:shd w:val="clear" w:color="000000" w:fill="FFFFFF"/>
                        <w:noWrap/>
                        <w:vAlign w:val="center"/>
                      </w:tcPr>
                      <w:p w:rsidR="00CC258E" w:rsidRPr="00FF14FE" w:rsidRDefault="00CC258E" w:rsidP="00A55C9E">
                        <w:pPr>
                          <w:jc w:val="center"/>
                          <w:rPr>
                            <w:rFonts w:ascii="Arial" w:hAnsi="Arial" w:cs="Arial"/>
                            <w:sz w:val="18"/>
                            <w:szCs w:val="18"/>
                          </w:rPr>
                        </w:pPr>
                      </w:p>
                    </w:tc>
                    <w:tc>
                      <w:tcPr>
                        <w:tcW w:w="0" w:type="auto"/>
                        <w:tcBorders>
                          <w:top w:val="nil"/>
                          <w:left w:val="nil"/>
                          <w:bottom w:val="nil"/>
                          <w:right w:val="nil"/>
                        </w:tcBorders>
                        <w:shd w:val="clear" w:color="000000" w:fill="FFFFFF"/>
                        <w:noWrap/>
                        <w:vAlign w:val="center"/>
                      </w:tcPr>
                      <w:p w:rsidR="00CC258E" w:rsidRPr="00FF14FE" w:rsidRDefault="00CC258E" w:rsidP="00A55C9E">
                        <w:pPr>
                          <w:jc w:val="center"/>
                          <w:rPr>
                            <w:rFonts w:ascii="Arial" w:hAnsi="Arial" w:cs="Arial"/>
                            <w:sz w:val="18"/>
                            <w:szCs w:val="18"/>
                          </w:rPr>
                        </w:pPr>
                      </w:p>
                    </w:tc>
                    <w:tc>
                      <w:tcPr>
                        <w:tcW w:w="1032" w:type="dxa"/>
                        <w:tcBorders>
                          <w:top w:val="nil"/>
                          <w:left w:val="nil"/>
                          <w:bottom w:val="nil"/>
                          <w:right w:val="single" w:sz="8" w:space="0" w:color="FA3300"/>
                        </w:tcBorders>
                        <w:shd w:val="clear" w:color="000000" w:fill="FFFFFF"/>
                        <w:noWrap/>
                        <w:vAlign w:val="center"/>
                      </w:tcPr>
                      <w:p w:rsidR="00CC258E" w:rsidRPr="00FF14FE" w:rsidRDefault="00CC258E" w:rsidP="00A55C9E">
                        <w:pPr>
                          <w:jc w:val="center"/>
                          <w:rPr>
                            <w:rFonts w:ascii="Arial" w:hAnsi="Arial" w:cs="Arial"/>
                            <w:sz w:val="18"/>
                            <w:szCs w:val="18"/>
                          </w:rPr>
                        </w:pPr>
                      </w:p>
                    </w:tc>
                  </w:tr>
                  <w:tr w:rsidR="00CC258E" w:rsidRPr="00FF14FE" w:rsidTr="00A55C9E">
                    <w:trPr>
                      <w:trHeight w:val="300"/>
                    </w:trPr>
                    <w:tc>
                      <w:tcPr>
                        <w:tcW w:w="4010" w:type="dxa"/>
                        <w:tcBorders>
                          <w:top w:val="nil"/>
                          <w:left w:val="single" w:sz="8" w:space="0" w:color="FA3300"/>
                          <w:bottom w:val="single" w:sz="4" w:space="0" w:color="FA3300"/>
                          <w:right w:val="nil"/>
                        </w:tcBorders>
                        <w:shd w:val="clear" w:color="000000" w:fill="FFFFFF"/>
                        <w:noWrap/>
                        <w:tcMar>
                          <w:top w:w="0" w:type="dxa"/>
                          <w:left w:w="201" w:type="dxa"/>
                          <w:bottom w:w="0" w:type="dxa"/>
                          <w:right w:w="0" w:type="dxa"/>
                        </w:tcMar>
                        <w:vAlign w:val="center"/>
                      </w:tcPr>
                      <w:p w:rsidR="00CC258E" w:rsidRPr="00FF14FE" w:rsidRDefault="00CC258E" w:rsidP="00A55C9E">
                        <w:pPr>
                          <w:rPr>
                            <w:rFonts w:ascii="Arial" w:hAnsi="Arial" w:cs="Arial"/>
                            <w:sz w:val="18"/>
                            <w:szCs w:val="18"/>
                          </w:rPr>
                        </w:pPr>
                      </w:p>
                    </w:tc>
                    <w:tc>
                      <w:tcPr>
                        <w:tcW w:w="0" w:type="auto"/>
                        <w:tcBorders>
                          <w:top w:val="nil"/>
                          <w:left w:val="nil"/>
                          <w:bottom w:val="single" w:sz="4" w:space="0" w:color="FA3300"/>
                          <w:right w:val="nil"/>
                        </w:tcBorders>
                        <w:shd w:val="clear" w:color="000000" w:fill="FFFFFF"/>
                        <w:noWrap/>
                        <w:vAlign w:val="center"/>
                      </w:tcPr>
                      <w:p w:rsidR="00CC258E" w:rsidRPr="00FF14FE" w:rsidRDefault="00CC258E" w:rsidP="00C50B0C">
                        <w:pPr>
                          <w:jc w:val="center"/>
                          <w:rPr>
                            <w:rFonts w:ascii="Arial" w:hAnsi="Arial" w:cs="Arial"/>
                            <w:sz w:val="18"/>
                            <w:szCs w:val="18"/>
                          </w:rPr>
                        </w:pPr>
                      </w:p>
                    </w:tc>
                    <w:tc>
                      <w:tcPr>
                        <w:tcW w:w="0" w:type="auto"/>
                        <w:tcBorders>
                          <w:top w:val="nil"/>
                          <w:left w:val="nil"/>
                          <w:bottom w:val="single" w:sz="4" w:space="0" w:color="FA3300"/>
                          <w:right w:val="nil"/>
                        </w:tcBorders>
                        <w:shd w:val="clear" w:color="000000" w:fill="FFFFFF"/>
                        <w:noWrap/>
                        <w:vAlign w:val="center"/>
                      </w:tcPr>
                      <w:p w:rsidR="00CC258E" w:rsidRPr="00FF14FE" w:rsidRDefault="00CC258E" w:rsidP="00A55C9E">
                        <w:pPr>
                          <w:jc w:val="center"/>
                          <w:rPr>
                            <w:rFonts w:ascii="Arial" w:hAnsi="Arial" w:cs="Arial"/>
                            <w:sz w:val="18"/>
                            <w:szCs w:val="18"/>
                          </w:rPr>
                        </w:pPr>
                      </w:p>
                    </w:tc>
                    <w:tc>
                      <w:tcPr>
                        <w:tcW w:w="1032" w:type="dxa"/>
                        <w:tcBorders>
                          <w:top w:val="nil"/>
                          <w:left w:val="nil"/>
                          <w:bottom w:val="single" w:sz="4" w:space="0" w:color="FA3300"/>
                          <w:right w:val="single" w:sz="8" w:space="0" w:color="FA3300"/>
                        </w:tcBorders>
                        <w:shd w:val="clear" w:color="000000" w:fill="FFFFFF"/>
                        <w:noWrap/>
                        <w:vAlign w:val="center"/>
                      </w:tcPr>
                      <w:p w:rsidR="00CC258E" w:rsidRPr="00FF14FE" w:rsidRDefault="00CC258E" w:rsidP="00C50B0C">
                        <w:pPr>
                          <w:jc w:val="center"/>
                          <w:rPr>
                            <w:rFonts w:ascii="Arial" w:hAnsi="Arial" w:cs="Arial"/>
                            <w:sz w:val="18"/>
                            <w:szCs w:val="18"/>
                          </w:rPr>
                        </w:pPr>
                      </w:p>
                    </w:tc>
                  </w:tr>
                  <w:tr w:rsidR="00CC258E" w:rsidRPr="00FF14FE" w:rsidTr="00A55C9E">
                    <w:trPr>
                      <w:trHeight w:val="270"/>
                    </w:trPr>
                    <w:tc>
                      <w:tcPr>
                        <w:tcW w:w="4010" w:type="dxa"/>
                        <w:tcBorders>
                          <w:top w:val="nil"/>
                          <w:left w:val="single" w:sz="8" w:space="0" w:color="FA3300"/>
                          <w:bottom w:val="single" w:sz="8" w:space="0" w:color="FA3300"/>
                          <w:right w:val="nil"/>
                        </w:tcBorders>
                        <w:shd w:val="clear" w:color="000000" w:fill="FFFFFF"/>
                        <w:noWrap/>
                        <w:vAlign w:val="center"/>
                      </w:tcPr>
                      <w:p w:rsidR="00CC258E" w:rsidRPr="00FF14FE" w:rsidRDefault="00CC258E" w:rsidP="00A55C9E">
                        <w:pPr>
                          <w:rPr>
                            <w:rFonts w:ascii="Arial" w:hAnsi="Arial" w:cs="Arial"/>
                            <w:b/>
                            <w:bCs/>
                            <w:color w:val="FF0000"/>
                            <w:sz w:val="18"/>
                            <w:szCs w:val="18"/>
                          </w:rPr>
                        </w:pPr>
                      </w:p>
                    </w:tc>
                    <w:tc>
                      <w:tcPr>
                        <w:tcW w:w="0" w:type="auto"/>
                        <w:tcBorders>
                          <w:top w:val="nil"/>
                          <w:left w:val="nil"/>
                          <w:bottom w:val="single" w:sz="8" w:space="0" w:color="FA3300"/>
                          <w:right w:val="nil"/>
                        </w:tcBorders>
                        <w:shd w:val="clear" w:color="000000" w:fill="FFFFFF"/>
                        <w:noWrap/>
                        <w:vAlign w:val="center"/>
                      </w:tcPr>
                      <w:p w:rsidR="00CC258E" w:rsidRPr="00FF14FE" w:rsidRDefault="00CC258E" w:rsidP="00C50B0C">
                        <w:pPr>
                          <w:jc w:val="center"/>
                          <w:rPr>
                            <w:rFonts w:ascii="Arial" w:hAnsi="Arial" w:cs="Arial"/>
                            <w:b/>
                            <w:bCs/>
                            <w:color w:val="FF0000"/>
                            <w:sz w:val="18"/>
                            <w:szCs w:val="18"/>
                          </w:rPr>
                        </w:pPr>
                      </w:p>
                    </w:tc>
                    <w:tc>
                      <w:tcPr>
                        <w:tcW w:w="0" w:type="auto"/>
                        <w:tcBorders>
                          <w:top w:val="nil"/>
                          <w:left w:val="nil"/>
                          <w:bottom w:val="single" w:sz="8" w:space="0" w:color="FA3300"/>
                          <w:right w:val="nil"/>
                        </w:tcBorders>
                        <w:shd w:val="clear" w:color="000000" w:fill="FFFFFF"/>
                        <w:noWrap/>
                        <w:vAlign w:val="center"/>
                      </w:tcPr>
                      <w:p w:rsidR="00CC258E" w:rsidRPr="00FF14FE" w:rsidRDefault="00CC258E" w:rsidP="00C50B0C">
                        <w:pPr>
                          <w:jc w:val="center"/>
                          <w:rPr>
                            <w:rFonts w:ascii="Arial" w:hAnsi="Arial" w:cs="Arial"/>
                            <w:b/>
                            <w:bCs/>
                            <w:color w:val="FF0000"/>
                            <w:sz w:val="18"/>
                            <w:szCs w:val="18"/>
                          </w:rPr>
                        </w:pPr>
                      </w:p>
                    </w:tc>
                    <w:tc>
                      <w:tcPr>
                        <w:tcW w:w="1032" w:type="dxa"/>
                        <w:tcBorders>
                          <w:top w:val="nil"/>
                          <w:left w:val="nil"/>
                          <w:bottom w:val="single" w:sz="8" w:space="0" w:color="FA3300"/>
                          <w:right w:val="single" w:sz="8" w:space="0" w:color="FA3300"/>
                        </w:tcBorders>
                        <w:shd w:val="clear" w:color="000000" w:fill="FFFFFF"/>
                        <w:noWrap/>
                        <w:vAlign w:val="center"/>
                      </w:tcPr>
                      <w:p w:rsidR="00CC258E" w:rsidRPr="00FF14FE" w:rsidRDefault="00CC258E" w:rsidP="00A55C9E">
                        <w:pPr>
                          <w:jc w:val="center"/>
                          <w:rPr>
                            <w:rFonts w:ascii="Arial" w:hAnsi="Arial" w:cs="Arial"/>
                            <w:b/>
                            <w:bCs/>
                            <w:color w:val="FF0000"/>
                            <w:sz w:val="18"/>
                            <w:szCs w:val="18"/>
                          </w:rPr>
                        </w:pPr>
                      </w:p>
                    </w:tc>
                  </w:tr>
                </w:tbl>
                <w:p w:rsidR="00CC258E" w:rsidRPr="00425008" w:rsidRDefault="00CC258E" w:rsidP="00FF14FE">
                  <w:pPr>
                    <w:rPr>
                      <w:lang w:val="en-US"/>
                    </w:rPr>
                  </w:pPr>
                </w:p>
              </w:txbxContent>
            </v:textbox>
            <w10:wrap type="square" anchorx="page" anchory="page"/>
          </v:shape>
        </w:pict>
      </w:r>
      <w:r w:rsidRPr="00F9392C">
        <w:rPr>
          <w:noProof/>
        </w:rPr>
        <w:pict>
          <v:shape id="Text Box 18" o:spid="_x0000_s1033" type="#_x0000_t202" style="position:absolute;margin-left:42.55pt;margin-top:159.35pt;width:155.9pt;height:218.6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" stroked="f">
            <v:textbox style="mso-next-textbox:#Text Box 18"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17"/>
                  </w:tblGrid>
                  <w:tr w:rsidR="00CC258E">
                    <w:tc>
                      <w:tcPr>
                        <w:tcW w:w="3133" w:type="dxa"/>
                        <w:tcBorders>
                          <w:top w:val="nil"/>
                          <w:left w:val="nil"/>
                          <w:bottom w:val="nil"/>
                          <w:right w:val="nil"/>
                        </w:tcBorders>
                      </w:tcPr>
                      <w:p w:rsidR="00CC258E" w:rsidRDefault="00CC258E" w:rsidP="00AF098E">
                        <w:pPr>
                          <w:pStyle w:val="PullQuotecredit"/>
                        </w:pPr>
                      </w:p>
                    </w:tc>
                  </w:tr>
                </w:tbl>
                <w:p w:rsidR="00CC258E" w:rsidRDefault="00CC258E">
                  <w:pPr>
                    <w:pStyle w:val="PullQuotecredit"/>
                  </w:pPr>
                </w:p>
              </w:txbxContent>
            </v:textbox>
            <w10:wrap anchorx="page" anchory="page"/>
            <w10:anchorlock/>
          </v:shape>
        </w:pict>
      </w:r>
    </w:p>
    <w:tbl>
      <w:tblPr>
        <w:tblpPr w:leftFromText="180" w:rightFromText="180" w:vertAnchor="text" w:horzAnchor="page" w:tblpX="704" w:tblpY="-19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17"/>
      </w:tblGrid>
      <w:tr w:rsidR="00CC258E" w:rsidTr="00DC5208">
        <w:tc>
          <w:tcPr>
            <w:tcW w:w="3117" w:type="dxa"/>
            <w:tcBorders>
              <w:top w:val="nil"/>
              <w:left w:val="nil"/>
              <w:bottom w:val="nil"/>
              <w:right w:val="nil"/>
            </w:tcBorders>
          </w:tcPr>
          <w:p w:rsidR="00CC258E" w:rsidRDefault="00CC258E" w:rsidP="00DC5208">
            <w:pPr>
              <w:pStyle w:val="PullQuotecredit"/>
            </w:pPr>
          </w:p>
        </w:tc>
      </w:tr>
    </w:tbl>
    <w:bookmarkEnd w:id="3"/>
    <w:p w:rsidR="00CC258E" w:rsidRPr="00CC291A" w:rsidRDefault="00F9392C" w:rsidP="00F9392C">
      <w:pPr>
        <w:pStyle w:val="Bodycopy"/>
      </w:pPr>
      <w:r>
        <w:rPr>
          <w:noProof/>
        </w:rPr>
        <w:pict>
          <v:shape id="Text Box 20" o:spid="_x0000_s1034" type="#_x0000_t202" style="position:absolute;margin-left:404pt;margin-top:677pt;width:162.8pt;height:53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" fillcolor="#ccc" stroked="f">
            <v:textbox inset="0,0,0,0">
              <w:txbxContent>
                <w:tbl>
                  <w:tblPr>
                    <w:tblW w:w="4716" w:type="dxa"/>
                    <w:tblInd w:w="156" w:type="dxa"/>
                    <w:tblCellMar>
                      <w:left w:w="0" w:type="dxa"/>
                      <w:right w:w="120" w:type="dxa"/>
                    </w:tblCellMar>
                    <w:tblLook w:val="0000" w:firstRow="0" w:lastRow="0" w:firstColumn="0" w:lastColumn="0" w:noHBand="0" w:noVBand="0"/>
                  </w:tblPr>
                  <w:tblGrid>
                    <w:gridCol w:w="2994"/>
                    <w:gridCol w:w="412"/>
                    <w:gridCol w:w="1310"/>
                  </w:tblGrid>
                  <w:tr w:rsidR="00CC258E" w:rsidTr="005423A3">
                    <w:trPr>
                      <w:gridAfter w:val="1"/>
                      <w:wAfter w:w="1310" w:type="dxa"/>
                      <w:cantSplit/>
                      <w:trHeight w:hRule="exact" w:val="170"/>
                    </w:trPr>
                    <w:tc>
                      <w:tcPr>
                        <w:tcW w:w="3406" w:type="dxa"/>
                        <w:gridSpan w:val="2"/>
                      </w:tcPr>
                      <w:p w:rsidR="00CC258E" w:rsidRDefault="00CC258E">
                        <w:pPr>
                          <w:pStyle w:val="SectionHeadingGrey"/>
                        </w:pPr>
                        <w:bookmarkStart w:id="4" w:name="Softwareandservicestable"/>
                        <w:bookmarkEnd w:id="4"/>
                      </w:p>
                    </w:tc>
                  </w:tr>
                  <w:tr w:rsidR="00CC258E" w:rsidTr="005423A3">
                    <w:trPr>
                      <w:trHeight w:val="3846"/>
                    </w:trPr>
                    <w:tc>
                      <w:tcPr>
                        <w:tcW w:w="2994" w:type="dxa"/>
                      </w:tcPr>
                      <w:p w:rsidR="00CC258E" w:rsidRDefault="00CC258E" w:rsidP="005423A3">
                        <w:pPr>
                          <w:pStyle w:val="BulletGrey"/>
                          <w:numPr>
                            <w:ilvl w:val="0"/>
                            <w:numId w:val="0"/>
                          </w:numPr>
                          <w:ind w:left="170" w:hanging="170"/>
                        </w:pPr>
                        <w:bookmarkStart w:id="5" w:name="SoftwareandServices1"/>
                        <w:bookmarkEnd w:id="5"/>
                      </w:p>
                    </w:tc>
                    <w:tc>
                      <w:tcPr>
                        <w:tcW w:w="1722" w:type="dxa"/>
                        <w:gridSpan w:val="2"/>
                      </w:tcPr>
                      <w:p w:rsidR="00CC258E" w:rsidRDefault="00CC258E" w:rsidP="005423A3">
                        <w:pPr>
                          <w:pStyle w:val="BulletLevel2"/>
                          <w:numPr>
                            <w:ilvl w:val="0"/>
                            <w:numId w:val="0"/>
                          </w:numPr>
                        </w:pPr>
                        <w:bookmarkStart w:id="6" w:name="SoftwareandServices2"/>
                        <w:bookmarkEnd w:id="6"/>
                      </w:p>
                    </w:tc>
                  </w:tr>
                </w:tbl>
                <w:p w:rsidR="00CC258E" w:rsidRDefault="00CC258E">
                  <w:pPr>
                    <w:pStyle w:val="Bodycopy"/>
                    <w:rPr>
                      <w:lang w:val="sv-SE"/>
                    </w:rPr>
                  </w:pPr>
                </w:p>
              </w:txbxContent>
            </v:textbox>
            <w10:wrap type="square" anchorx="page" anchory="page"/>
            <w10:anchorlock/>
          </v:shape>
        </w:pict>
      </w:r>
      <w:r>
        <w:rPr>
          <w:noProof/>
        </w:rPr>
        <w:pict>
          <v:shape id="DisclaimerBox" o:spid="_x0000_s1035" type="#_x0000_t202" style="position:absolute;margin-left:43.7pt;margin-top:650pt;width:172.3pt;height:109.55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"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0"/>
                    <w:gridCol w:w="280"/>
                  </w:tblGrid>
                  <w:tr w:rsidR="00CC258E" w:rsidTr="00890C9E">
                    <w:trPr>
                      <w:trHeight w:val="2114"/>
                    </w:trPr>
                    <w:tc>
                      <w:tcPr>
                        <w:tcW w:w="3200" w:type="dxa"/>
                        <w:tcBorders>
                          <w:top w:val="nil"/>
                          <w:left w:val="nil"/>
                          <w:bottom w:val="nil"/>
                          <w:right w:val="nil"/>
                        </w:tcBorders>
                        <w:vAlign w:val="bottom"/>
                      </w:tcPr>
                      <w:p w:rsidR="00CC258E" w:rsidRDefault="00CC258E">
                        <w:pPr>
                          <w:pStyle w:val="Disclaimer"/>
                        </w:pPr>
                        <w:bookmarkStart w:id="7" w:name="Disclaimer"/>
                        <w:r>
                          <w:rPr>
                            <w:szCs w:val="11"/>
                          </w:rPr>
                          <w:t>This case study is for informational purposes only. MICROSOFT MAKES NO WARRANTIES, EXPRESS OR IMPLIED, IN THIS SUMMARY.</w:t>
                        </w:r>
                        <w:bookmarkEnd w:id="7"/>
                      </w:p>
                      <w:p w:rsidR="00CC258E" w:rsidRDefault="00CC258E">
                        <w:pPr>
                          <w:pStyle w:val="Disclaimer"/>
                          <w:rPr>
                            <w:szCs w:val="11"/>
                          </w:rPr>
                        </w:pPr>
                      </w:p>
                      <w:p w:rsidR="00CC258E" w:rsidRDefault="00CC258E">
                        <w:pPr>
                          <w:pStyle w:val="Disclaimer"/>
                        </w:pPr>
                        <w:r>
                          <w:rPr>
                            <w:szCs w:val="11"/>
                          </w:rPr>
                          <w:t xml:space="preserve">Document published </w:t>
                        </w:r>
                        <w:bookmarkStart w:id="8" w:name="DocumentPublished"/>
                        <w:r>
                          <w:rPr>
                            <w:szCs w:val="11"/>
                          </w:rPr>
                          <w:t>June 2009</w:t>
                        </w:r>
                        <w:bookmarkEnd w:id="8"/>
                      </w:p>
                    </w:tc>
                    <w:tc>
                      <w:tcPr>
                        <w:tcW w:w="280" w:type="dxa"/>
                        <w:tcBorders>
                          <w:top w:val="nil"/>
                          <w:left w:val="nil"/>
                          <w:bottom w:val="nil"/>
                          <w:right w:val="single" w:sz="8" w:space="0" w:color="FF3300"/>
                        </w:tcBorders>
                        <w:vAlign w:val="bottom"/>
                      </w:tcPr>
                      <w:p w:rsidR="00CC258E" w:rsidRDefault="00CC258E">
                        <w:pPr>
                          <w:pStyle w:val="Disclaimer"/>
                        </w:pPr>
                      </w:p>
                    </w:tc>
                  </w:tr>
                </w:tbl>
                <w:p w:rsidR="00CC258E" w:rsidRDefault="00CC258E">
                  <w:pPr>
                    <w:pStyle w:val="Disclaimer"/>
                  </w:pPr>
                </w:p>
              </w:txbxContent>
            </v:textbox>
            <w10:wrap anchorx="page" anchory="page"/>
            <w10:anchorlock/>
          </v:shape>
        </w:pict>
      </w:r>
      <w:r>
        <w:rPr>
          <w:noProof/>
        </w:rPr>
        <w:pict>
          <v:shape id="Text Box 22" o:spid="_x0000_s1036" type="#_x0000_t202" style="position:absolute;margin-left:42.55pt;margin-top:161.95pt;width:155.9pt;height:484.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" stroked="f">
            <v:textbox style="mso-next-textbox:#Text Box 22" inset="0,0,0,0">
              <w:txbxContent>
                <w:p w:rsidR="00CC258E" w:rsidRDefault="00CC258E">
                  <w:pPr>
                    <w:pStyle w:val="SectionHeading"/>
                  </w:pPr>
                  <w:r>
                    <w:t>For More Information</w:t>
                  </w:r>
                </w:p>
                <w:p w:rsidR="00CC258E" w:rsidRDefault="00CC258E">
                  <w:pPr>
                    <w:pStyle w:val="Bodycopy"/>
                  </w:pPr>
                  <w:r>
                    <w:t>For more information about Microsoft products and services, call the Microsoft Sales Information Center at (800) 426-9400. In Canada, call the Microsoft Canada Information Centre at (877) 568-2495. Customers who are deaf or hard-of-hearing can reach Microsoft text telephone (TTY/TDD) services at (800) 892-5234 in the United States or (905) 568-9641 in Canada. Outside the 50 United States and Canada, please contact your local Microsoft subsidiary. To access information using the World Wide Web, go to: www.microsoft.com</w:t>
                  </w:r>
                </w:p>
                <w:p w:rsidR="00CC258E" w:rsidRDefault="00CC258E">
                  <w:pPr>
                    <w:pStyle w:val="Bodycopy"/>
                  </w:pPr>
                  <w:bookmarkStart w:id="9" w:name="_GoBack"/>
                  <w:bookmarkEnd w:id="9"/>
                </w:p>
              </w:txbxContent>
            </v:textbox>
            <w10:wrap anchorx="page" anchory="page"/>
            <w10:anchorlock/>
          </v:shape>
        </w:pict>
      </w:r>
      <w:bookmarkEnd w:id="1"/>
    </w:p>
    <w:sectPr w:rsidR="00CC258E" w:rsidRPr="00CC291A" w:rsidSect="00BB2DF0">
      <w:headerReference w:type="default" r:id="rId9"/>
      <w:footerReference w:type="default" r:id="rId10"/>
      <w:pgSz w:w="12242" w:h="15842" w:code="1"/>
      <w:pgMar w:top="3240" w:right="851" w:bottom="1320" w:left="4536" w:header="0" w:footer="60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95D" w:rsidRDefault="0042695D">
      <w:r>
        <w:separator/>
      </w:r>
    </w:p>
  </w:endnote>
  <w:endnote w:type="continuationSeparator" w:id="0">
    <w:p w:rsidR="0042695D" w:rsidRDefault="0042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Franklin Gothic Book">
    <w:panose1 w:val="020B05030201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 w:name="FundRunk-Normal">
    <w:charset w:val="00"/>
    <w:family w:val="auto"/>
    <w:pitch w:val="variable"/>
    <w:sig w:usb0="00000087" w:usb1="00000000" w:usb2="00000000" w:usb3="00000000" w:csb0="0000001B" w:csb1="00000000"/>
  </w:font>
  <w:font w:name="Franklin Gothic Medium">
    <w:panose1 w:val="020B0603020102020204"/>
    <w:charset w:val="CC"/>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Franklin Gothic Heavy">
    <w:panose1 w:val="020B09030201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58E" w:rsidRDefault="00B40307">
    <w:pPr>
      <w:pStyle w:val="a3"/>
      <w:tabs>
        <w:tab w:val="left" w:pos="2760"/>
      </w:tabs>
      <w:jc w:val="right"/>
    </w:pPr>
    <w:r>
      <w:fldChar w:fldCharType="begin"/>
    </w:r>
    <w:r w:rsidR="00CC258E">
      <w:instrText xml:space="preserve"> if </w:instrText>
    </w:r>
    <w:r>
      <w:rPr>
        <w:rStyle w:val="ae"/>
      </w:rPr>
      <w:fldChar w:fldCharType="begin"/>
    </w:r>
    <w:r w:rsidR="00CC258E">
      <w:rPr>
        <w:rStyle w:val="ae"/>
      </w:rPr>
      <w:instrText xml:space="preserve"> PAGE </w:instrText>
    </w:r>
    <w:r>
      <w:rPr>
        <w:rStyle w:val="ae"/>
      </w:rPr>
      <w:fldChar w:fldCharType="separate"/>
    </w:r>
    <w:r w:rsidR="00F9392C">
      <w:rPr>
        <w:rStyle w:val="ae"/>
        <w:noProof/>
      </w:rPr>
      <w:instrText>2</w:instrText>
    </w:r>
    <w:r>
      <w:rPr>
        <w:rStyle w:val="ae"/>
      </w:rPr>
      <w:fldChar w:fldCharType="end"/>
    </w:r>
    <w:r w:rsidR="00CC258E">
      <w:rPr>
        <w:rStyle w:val="ae"/>
      </w:rPr>
      <w:instrText xml:space="preserve"> = </w:instrText>
    </w:r>
    <w:r>
      <w:rPr>
        <w:rStyle w:val="ae"/>
      </w:rPr>
      <w:fldChar w:fldCharType="begin"/>
    </w:r>
    <w:r w:rsidR="00CC258E">
      <w:rPr>
        <w:rStyle w:val="ae"/>
      </w:rPr>
      <w:instrText xml:space="preserve"> NUMPAGES </w:instrText>
    </w:r>
    <w:r>
      <w:rPr>
        <w:rStyle w:val="ae"/>
      </w:rPr>
      <w:fldChar w:fldCharType="separate"/>
    </w:r>
    <w:r w:rsidR="00F9392C">
      <w:rPr>
        <w:rStyle w:val="ae"/>
        <w:noProof/>
      </w:rPr>
      <w:instrText>2</w:instrText>
    </w:r>
    <w:r>
      <w:rPr>
        <w:rStyle w:val="ae"/>
      </w:rPr>
      <w:fldChar w:fldCharType="end"/>
    </w:r>
    <w:r w:rsidR="00CC258E">
      <w:rPr>
        <w:rStyle w:val="ae"/>
      </w:rPr>
      <w:instrText xml:space="preserve"> </w:instrText>
    </w:r>
    <w:r w:rsidR="00AF098E">
      <w:rPr>
        <w:noProof/>
        <w:spacing w:val="20"/>
        <w:sz w:val="16"/>
        <w:lang w:val="ru-RU" w:eastAsia="ru-RU"/>
      </w:rPr>
      <w:drawing>
        <wp:inline distT="0" distB="0" distL="0" distR="0">
          <wp:extent cx="1977390" cy="903605"/>
          <wp:effectExtent l="19050" t="0" r="3810" b="0"/>
          <wp:docPr id="6" name="Picture 1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pic:cNvPicPr>
                    <a:picLocks noChangeAspect="1" noChangeArrowheads="1"/>
                  </pic:cNvPicPr>
                </pic:nvPicPr>
                <pic:blipFill>
                  <a:blip r:embed="rId1"/>
                  <a:srcRect/>
                  <a:stretch>
                    <a:fillRect/>
                  </a:stretch>
                </pic:blipFill>
                <pic:spPr bwMode="auto">
                  <a:xfrm>
                    <a:off x="0" y="0"/>
                    <a:ext cx="1977390" cy="903605"/>
                  </a:xfrm>
                  <a:prstGeom prst="rect">
                    <a:avLst/>
                  </a:prstGeom>
                  <a:noFill/>
                  <a:ln w="9525">
                    <a:noFill/>
                    <a:miter lim="800000"/>
                    <a:headEnd/>
                    <a:tailEnd/>
                  </a:ln>
                </pic:spPr>
              </pic:pic>
            </a:graphicData>
          </a:graphic>
        </wp:inline>
      </w:drawing>
    </w:r>
    <w:r w:rsidR="00CC258E">
      <w:rPr>
        <w:rStyle w:val="ae"/>
      </w:rPr>
      <w:instrText xml:space="preserve"> </w:instrText>
    </w:r>
    <w:r w:rsidR="00CC258E">
      <w:instrText xml:space="preserve">"" </w:instrText>
    </w:r>
    <w:r w:rsidR="00F9392C">
      <w:fldChar w:fldCharType="separate"/>
    </w:r>
    <w:r w:rsidR="00F9392C">
      <w:rPr>
        <w:noProof/>
        <w:spacing w:val="20"/>
        <w:sz w:val="16"/>
        <w:lang w:val="ru-RU" w:eastAsia="ru-RU"/>
      </w:rPr>
      <w:drawing>
        <wp:inline distT="0" distB="0" distL="0" distR="0">
          <wp:extent cx="1977390" cy="903605"/>
          <wp:effectExtent l="19050" t="0" r="3810" b="0"/>
          <wp:docPr id="1729" name="Picture 1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soft"/>
                  <pic:cNvPicPr>
                    <a:picLocks noChangeAspect="1" noChangeArrowheads="1"/>
                  </pic:cNvPicPr>
                </pic:nvPicPr>
                <pic:blipFill>
                  <a:blip r:embed="rId1"/>
                  <a:srcRect/>
                  <a:stretch>
                    <a:fillRect/>
                  </a:stretch>
                </pic:blipFill>
                <pic:spPr bwMode="auto">
                  <a:xfrm>
                    <a:off x="0" y="0"/>
                    <a:ext cx="1977390" cy="903605"/>
                  </a:xfrm>
                  <a:prstGeom prst="rect">
                    <a:avLst/>
                  </a:prstGeom>
                  <a:noFill/>
                  <a:ln w="9525">
                    <a:noFill/>
                    <a:miter lim="800000"/>
                    <a:headEnd/>
                    <a:tailEnd/>
                  </a:ln>
                </pic:spPr>
              </pic:pic>
            </a:graphicData>
          </a:graphic>
        </wp:inline>
      </w:drawing>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95D" w:rsidRDefault="0042695D">
      <w:r>
        <w:separator/>
      </w:r>
    </w:p>
  </w:footnote>
  <w:footnote w:type="continuationSeparator" w:id="0">
    <w:p w:rsidR="0042695D" w:rsidRDefault="00426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60" w:type="dxa"/>
      <w:tblLayout w:type="fixed"/>
      <w:tblCellMar>
        <w:left w:w="0" w:type="dxa"/>
        <w:right w:w="0" w:type="dxa"/>
      </w:tblCellMar>
      <w:tblLook w:val="0000" w:firstRow="0" w:lastRow="0" w:firstColumn="0" w:lastColumn="0" w:noHBand="0" w:noVBand="0"/>
    </w:tblPr>
    <w:tblGrid>
      <w:gridCol w:w="2278"/>
      <w:gridCol w:w="1818"/>
      <w:gridCol w:w="5836"/>
      <w:gridCol w:w="984"/>
    </w:tblGrid>
    <w:tr w:rsidR="00CC258E" w:rsidTr="00F9392C">
      <w:trPr>
        <w:gridAfter w:val="1"/>
        <w:wAfter w:w="984" w:type="dxa"/>
        <w:cantSplit/>
        <w:trHeight w:hRule="exact" w:val="1155"/>
      </w:trPr>
      <w:tc>
        <w:tcPr>
          <w:tcW w:w="2278" w:type="dxa"/>
          <w:vMerge w:val="restart"/>
        </w:tcPr>
        <w:p w:rsidR="00CC258E" w:rsidRDefault="00AF098E">
          <w:bookmarkStart w:id="2" w:name="ProductPicture"/>
          <w:r>
            <w:rPr>
              <w:noProof/>
              <w:lang w:val="ru-RU" w:eastAsia="ru-RU"/>
            </w:rPr>
            <w:drawing>
              <wp:inline distT="0" distB="0" distL="0" distR="0" wp14:anchorId="02A468DD" wp14:editId="7857A333">
                <wp:extent cx="2700655" cy="166941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700655" cy="1669415"/>
                        </a:xfrm>
                        <a:prstGeom prst="rect">
                          <a:avLst/>
                        </a:prstGeom>
                        <a:noFill/>
                        <a:ln w="9525">
                          <a:noFill/>
                          <a:miter lim="800000"/>
                          <a:headEnd/>
                          <a:tailEnd/>
                        </a:ln>
                      </pic:spPr>
                    </pic:pic>
                  </a:graphicData>
                </a:graphic>
              </wp:inline>
            </w:drawing>
          </w:r>
          <w:bookmarkEnd w:id="2"/>
        </w:p>
      </w:tc>
      <w:tc>
        <w:tcPr>
          <w:tcW w:w="1818" w:type="dxa"/>
          <w:vMerge w:val="restart"/>
        </w:tcPr>
        <w:p w:rsidR="00CC258E" w:rsidRDefault="00CC258E"/>
      </w:tc>
      <w:tc>
        <w:tcPr>
          <w:tcW w:w="5836" w:type="dxa"/>
        </w:tcPr>
        <w:p w:rsidR="00CC258E" w:rsidRDefault="00CC258E">
          <w:pPr>
            <w:pStyle w:val="StandFirstIntroduction"/>
          </w:pPr>
        </w:p>
      </w:tc>
    </w:tr>
    <w:tr w:rsidR="00F9392C" w:rsidTr="00F9392C">
      <w:trPr>
        <w:gridAfter w:val="2"/>
        <w:wAfter w:w="6820" w:type="dxa"/>
        <w:cantSplit/>
        <w:trHeight w:val="768"/>
      </w:trPr>
      <w:tc>
        <w:tcPr>
          <w:tcW w:w="2278" w:type="dxa"/>
          <w:vMerge/>
        </w:tcPr>
        <w:p w:rsidR="00F9392C" w:rsidRDefault="00F9392C"/>
      </w:tc>
      <w:tc>
        <w:tcPr>
          <w:tcW w:w="1818" w:type="dxa"/>
          <w:vMerge/>
        </w:tcPr>
        <w:p w:rsidR="00F9392C" w:rsidRDefault="00F9392C"/>
      </w:tc>
    </w:tr>
    <w:tr w:rsidR="00F9392C" w:rsidTr="00F9392C">
      <w:trPr>
        <w:gridAfter w:val="2"/>
        <w:wAfter w:w="6820" w:type="dxa"/>
        <w:cantSplit/>
        <w:trHeight w:val="1248"/>
      </w:trPr>
      <w:tc>
        <w:tcPr>
          <w:tcW w:w="2278" w:type="dxa"/>
          <w:vMerge/>
        </w:tcPr>
        <w:p w:rsidR="00F9392C" w:rsidRDefault="00F9392C"/>
      </w:tc>
      <w:tc>
        <w:tcPr>
          <w:tcW w:w="1818" w:type="dxa"/>
        </w:tcPr>
        <w:p w:rsidR="00F9392C" w:rsidRDefault="00F9392C">
          <w:r>
            <w:rPr>
              <w:noProof/>
              <w:lang w:val="en-US"/>
            </w:rPr>
            <w:pict>
              <v:shapetype id="_x0000_t202" coordsize="21600,21600" o:spt="202" path="m,l,21600r21600,l21600,xe">
                <v:stroke joinstyle="miter"/>
                <v:path gradientshapeok="t" o:connecttype="rect"/>
              </v:shapetype>
              <v:shape id="Green501" o:spid="_x0000_s2056" type="#_x0000_t202" style="position:absolute;margin-left:-.55pt;margin-top:11.35pt;width:401pt;height:24.5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" fillcolor="#f30" stroked="f">
                <v:fill opacity="32896f"/>
                <v:textbox style="mso-next-textbox:#Green501" inset="0,0,0,0">
                  <w:txbxContent>
                    <w:p w:rsidR="00F9392C" w:rsidRDefault="00F9392C"/>
                  </w:txbxContent>
                </v:textbox>
                <w10:wrap anchorx="page" anchory="page"/>
                <w10:anchorlock/>
              </v:shape>
            </w:pict>
          </w:r>
        </w:p>
      </w:tc>
    </w:tr>
    <w:tr w:rsidR="00CC258E" w:rsidTr="00F9392C">
      <w:trPr>
        <w:cantSplit/>
        <w:trHeight w:hRule="exact" w:val="707"/>
      </w:trPr>
      <w:tc>
        <w:tcPr>
          <w:tcW w:w="2278" w:type="dxa"/>
          <w:vMerge w:val="restart"/>
        </w:tcPr>
        <w:p w:rsidR="00CC258E" w:rsidRDefault="00CC258E"/>
      </w:tc>
      <w:tc>
        <w:tcPr>
          <w:tcW w:w="1818" w:type="dxa"/>
          <w:vMerge w:val="restart"/>
        </w:tcPr>
        <w:p w:rsidR="00CC258E" w:rsidRDefault="00CC258E">
          <w:pPr>
            <w:rPr>
              <w:sz w:val="8"/>
            </w:rPr>
          </w:pPr>
        </w:p>
        <w:p w:rsidR="00CC258E" w:rsidRDefault="00CC258E"/>
      </w:tc>
      <w:tc>
        <w:tcPr>
          <w:tcW w:w="5836" w:type="dxa"/>
          <w:tcBorders>
            <w:left w:val="nil"/>
          </w:tcBorders>
        </w:tcPr>
        <w:p w:rsidR="00CC258E" w:rsidRDefault="00F9392C">
          <w:r>
            <w:rPr>
              <w:noProof/>
              <w:lang w:val="en-US"/>
            </w:rPr>
            <w:pict>
              <v:shape id="GreenFade1" o:spid="_x0000_s2053" type="#_x0000_t202" style="position:absolute;margin-left:-.55pt;margin-top:-158.6pt;width:401.1pt;height:107.7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" fillcolor="#f30" stroked="f">
                <v:fill angle="90" focus="100%" type="gradient"/>
                <v:textbox style="mso-next-textbox:#GreenFade1" inset="0,0,0,0">
                  <w:txbxContent>
                    <w:p w:rsidR="00CC258E" w:rsidRDefault="00CC258E"/>
                  </w:txbxContent>
                </v:textbox>
                <w10:wrap anchorx="page" anchory="page"/>
                <w10:anchorlock/>
              </v:shape>
            </w:pict>
          </w:r>
        </w:p>
      </w:tc>
      <w:tc>
        <w:tcPr>
          <w:tcW w:w="984" w:type="dxa"/>
        </w:tcPr>
        <w:p w:rsidR="00CC258E" w:rsidRDefault="00CC258E" w:rsidP="00CA4ADA">
          <w:pPr>
            <w:pStyle w:val="DocumentTitle"/>
          </w:pPr>
        </w:p>
      </w:tc>
    </w:tr>
    <w:tr w:rsidR="00CC258E" w:rsidTr="00F9392C">
      <w:trPr>
        <w:cantSplit/>
        <w:trHeight w:val="1008"/>
      </w:trPr>
      <w:tc>
        <w:tcPr>
          <w:tcW w:w="2278" w:type="dxa"/>
          <w:vMerge/>
        </w:tcPr>
        <w:p w:rsidR="00CC258E" w:rsidRDefault="00CC258E"/>
      </w:tc>
      <w:tc>
        <w:tcPr>
          <w:tcW w:w="1818" w:type="dxa"/>
          <w:vMerge/>
          <w:tcBorders>
            <w:top w:val="single" w:sz="4" w:space="0" w:color="auto"/>
          </w:tcBorders>
        </w:tcPr>
        <w:p w:rsidR="00CC258E" w:rsidRDefault="00CC258E"/>
      </w:tc>
      <w:tc>
        <w:tcPr>
          <w:tcW w:w="5836" w:type="dxa"/>
          <w:tcBorders>
            <w:left w:val="nil"/>
          </w:tcBorders>
        </w:tcPr>
        <w:p w:rsidR="00CC258E" w:rsidRDefault="00CC258E">
          <w:pPr>
            <w:rPr>
              <w:noProof/>
              <w:sz w:val="20"/>
              <w:lang w:val="en-US"/>
            </w:rPr>
          </w:pPr>
        </w:p>
      </w:tc>
      <w:tc>
        <w:tcPr>
          <w:tcW w:w="984" w:type="dxa"/>
          <w:vAlign w:val="bottom"/>
        </w:tcPr>
        <w:p w:rsidR="00CC258E" w:rsidRDefault="00CC258E">
          <w:pPr>
            <w:pStyle w:val="StandFirstIntroduction"/>
          </w:pPr>
        </w:p>
      </w:tc>
    </w:tr>
  </w:tbl>
  <w:p w:rsidR="00CC258E" w:rsidRDefault="00CC258E">
    <w:pPr>
      <w:pStyle w:val="a5"/>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58E" w:rsidRDefault="00F9392C">
    <w:pPr>
      <w:pStyle w:val="a5"/>
    </w:pPr>
    <w:r>
      <w:rPr>
        <w:noProof/>
        <w:lang w:val="en-US" w:bidi="ar-SA"/>
      </w:rPr>
      <w:pict>
        <v:line id="ThinGreenLine" o:spid="_x0000_s2052" style="position:absolute;left:0;text-align:left;flip:x;z-index:-251658240;visibility:visible;mso-wrap-style:square;mso-wrap-distance-left:9pt;mso-wrap-distance-top:0;mso-wrap-distance-right:9pt;mso-wrap-distance-bottom:0;mso-position-horizontal:absolute;mso-position-horizontal-relative:page;mso-position-vertical:absolute;mso-position-vertical-relative:page" from="212.35pt,161.6pt" to="212.35pt,7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" strokecolor="#f30">
          <w10:wrap anchorx="page" anchory="page"/>
        </v:line>
      </w:pict>
    </w:r>
    <w:r>
      <w:rPr>
        <w:noProof/>
        <w:lang w:val="en-US" w:bidi="ar-SA"/>
      </w:rPr>
      <w:pict>
        <v:shapetype id="_x0000_t202" coordsize="21600,21600" o:spt="202" path="m,l,21600r21600,l21600,xe">
          <v:stroke joinstyle="miter"/>
          <v:path gradientshapeok="t" o:connecttype="rect"/>
        </v:shapetype>
        <v:shape id="Green502" o:spid="_x0000_s2051" type="#_x0000_t202" style="position:absolute;left:0;text-align:left;margin-left:-.05pt;margin-top:41.8pt;width:612.1pt;height:24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" fillcolor="#f30" stroked="f">
          <v:fill opacity="32896f"/>
          <v:textbox inset="0,0,0,0"/>
          <w10:wrap anchorx="page" anchory="page"/>
          <w10:anchorlock/>
        </v:shape>
      </w:pict>
    </w:r>
    <w:r>
      <w:rPr>
        <w:noProof/>
        <w:lang w:val="en-US" w:bidi="ar-SA"/>
      </w:rPr>
      <w:pict>
        <v:shape id="GreenFade2" o:spid="_x0000_s2050" type="#_x0000_t202" style="position:absolute;left:0;text-align:left;margin-left:0;margin-top:-.05pt;width:612.1pt;height:4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" fillcolor="#f30" stroked="f">
          <v:fill angle="90" focus="100%" type="gradient"/>
          <v:textbox inset="0,0,0,0"/>
          <w10:wrap anchorx="page" anchory="pag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FB2B416"/>
    <w:lvl w:ilvl="0">
      <w:start w:val="1"/>
      <w:numFmt w:val="decimal"/>
      <w:lvlText w:val="%1."/>
      <w:lvlJc w:val="left"/>
      <w:pPr>
        <w:tabs>
          <w:tab w:val="num" w:pos="0"/>
        </w:tabs>
        <w:ind w:left="1152" w:hanging="1152"/>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D3A144C"/>
    <w:multiLevelType w:val="hybridMultilevel"/>
    <w:tmpl w:val="4E4ABFC4"/>
    <w:lvl w:ilvl="0" w:tplc="09F8D26E">
      <w:start w:val="1"/>
      <w:numFmt w:val="bullet"/>
      <w:pStyle w:val="BulletLevel2"/>
      <w:lvlText w:val="−"/>
      <w:lvlJc w:val="left"/>
      <w:pPr>
        <w:tabs>
          <w:tab w:val="num" w:pos="360"/>
        </w:tabs>
        <w:ind w:left="360" w:hanging="180"/>
      </w:pPr>
      <w:rPr>
        <w:rFonts w:ascii="Franklin Gothic Book" w:hAnsi="Franklin Gothic Book" w:hint="default"/>
      </w:rPr>
    </w:lvl>
    <w:lvl w:ilvl="1" w:tplc="0114C756">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3C3435"/>
    <w:multiLevelType w:val="hybridMultilevel"/>
    <w:tmpl w:val="A4C816BE"/>
    <w:lvl w:ilvl="0" w:tplc="624A2F52">
      <w:start w:val="1"/>
      <w:numFmt w:val="bullet"/>
      <w:lvlRestart w:val="0"/>
      <w:pStyle w:val="Bullet"/>
      <w:lvlText w:val=""/>
      <w:lvlJc w:val="left"/>
      <w:pPr>
        <w:tabs>
          <w:tab w:val="num" w:pos="170"/>
        </w:tabs>
        <w:ind w:left="170" w:hanging="170"/>
      </w:pPr>
      <w:rPr>
        <w:rFonts w:ascii="Wingdings" w:hAnsi="Wingdings" w:hint="default"/>
        <w:color w:val="FF3300"/>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AC6885"/>
    <w:multiLevelType w:val="hybridMultilevel"/>
    <w:tmpl w:val="ED0A210A"/>
    <w:lvl w:ilvl="0" w:tplc="A4640EFA">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4022B2"/>
    <w:multiLevelType w:val="hybridMultilevel"/>
    <w:tmpl w:val="FD6A7D20"/>
    <w:lvl w:ilvl="0" w:tplc="E7D21C96">
      <w:start w:val="3"/>
      <w:numFmt w:val="bullet"/>
      <w:lvlText w:val="-"/>
      <w:lvlJc w:val="left"/>
      <w:pPr>
        <w:ind w:left="530" w:hanging="360"/>
      </w:pPr>
      <w:rPr>
        <w:rFonts w:ascii="Franklin Gothic Book" w:eastAsia="Times New Roman" w:hAnsi="Franklin Gothic Book" w:hint="default"/>
      </w:rPr>
    </w:lvl>
    <w:lvl w:ilvl="1" w:tplc="04090003" w:tentative="1">
      <w:start w:val="1"/>
      <w:numFmt w:val="bullet"/>
      <w:lvlText w:val="o"/>
      <w:lvlJc w:val="left"/>
      <w:pPr>
        <w:ind w:left="1250" w:hanging="360"/>
      </w:pPr>
      <w:rPr>
        <w:rFonts w:ascii="Courier New" w:hAnsi="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5">
    <w:nsid w:val="14BC2E85"/>
    <w:multiLevelType w:val="hybridMultilevel"/>
    <w:tmpl w:val="A014A226"/>
    <w:lvl w:ilvl="0" w:tplc="D3529DFA">
      <w:start w:val="1"/>
      <w:numFmt w:val="bullet"/>
      <w:lvlText w:val=""/>
      <w:lvlJc w:val="left"/>
      <w:pPr>
        <w:ind w:left="720" w:hanging="360"/>
      </w:pPr>
      <w:rPr>
        <w:rFonts w:ascii="Symbol" w:hAnsi="Symbol" w:hint="default"/>
        <w:color w:val="FF33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12DCB"/>
    <w:multiLevelType w:val="multilevel"/>
    <w:tmpl w:val="090A45D2"/>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3CC100A1"/>
    <w:multiLevelType w:val="hybridMultilevel"/>
    <w:tmpl w:val="B838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3140D9"/>
    <w:multiLevelType w:val="hybridMultilevel"/>
    <w:tmpl w:val="3A902A78"/>
    <w:lvl w:ilvl="0" w:tplc="E6EEDC26">
      <w:start w:val="1"/>
      <w:numFmt w:val="bullet"/>
      <w:lvlRestart w:val="0"/>
      <w:pStyle w:val="Bulletbold"/>
      <w:lvlText w:val=""/>
      <w:lvlJc w:val="left"/>
      <w:pPr>
        <w:tabs>
          <w:tab w:val="num" w:pos="170"/>
        </w:tabs>
        <w:ind w:left="170" w:hanging="170"/>
      </w:pPr>
      <w:rPr>
        <w:rFonts w:ascii="Wingdings" w:hAnsi="Wingdings" w:hint="default"/>
        <w:color w:val="FF3300"/>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FE4487"/>
    <w:multiLevelType w:val="singleLevel"/>
    <w:tmpl w:val="86EEE6A8"/>
    <w:lvl w:ilvl="0">
      <w:start w:val="1"/>
      <w:numFmt w:val="decimal"/>
      <w:pStyle w:val="2"/>
      <w:lvlText w:val="%1."/>
      <w:lvlJc w:val="left"/>
      <w:pPr>
        <w:tabs>
          <w:tab w:val="num" w:pos="360"/>
        </w:tabs>
        <w:ind w:left="360" w:hanging="360"/>
      </w:pPr>
      <w:rPr>
        <w:rFonts w:cs="Times New Roman"/>
      </w:rPr>
    </w:lvl>
  </w:abstractNum>
  <w:abstractNum w:abstractNumId="10">
    <w:nsid w:val="4E991B8F"/>
    <w:multiLevelType w:val="singleLevel"/>
    <w:tmpl w:val="18E45606"/>
    <w:lvl w:ilvl="0">
      <w:start w:val="1"/>
      <w:numFmt w:val="bullet"/>
      <w:pStyle w:val="Question"/>
      <w:lvlText w:val="Q"/>
      <w:lvlJc w:val="left"/>
      <w:pPr>
        <w:tabs>
          <w:tab w:val="num" w:pos="360"/>
        </w:tabs>
        <w:ind w:left="360" w:hanging="360"/>
      </w:pPr>
      <w:rPr>
        <w:rFonts w:ascii="Times New Roman" w:hAnsi="Times New Roman" w:hint="default"/>
        <w:b/>
        <w:i w:val="0"/>
      </w:rPr>
    </w:lvl>
  </w:abstractNum>
  <w:abstractNum w:abstractNumId="11">
    <w:nsid w:val="4F147D09"/>
    <w:multiLevelType w:val="hybridMultilevel"/>
    <w:tmpl w:val="965827FE"/>
    <w:lvl w:ilvl="0" w:tplc="BA9CA1D2">
      <w:start w:val="1"/>
      <w:numFmt w:val="bullet"/>
      <w:lvlRestart w:val="0"/>
      <w:pStyle w:val="Bulletcolored"/>
      <w:lvlText w:val=""/>
      <w:lvlJc w:val="left"/>
      <w:pPr>
        <w:tabs>
          <w:tab w:val="num" w:pos="170"/>
        </w:tabs>
        <w:ind w:left="170" w:hanging="170"/>
      </w:pPr>
      <w:rPr>
        <w:rFonts w:ascii="Wingdings" w:hAnsi="Wingdings" w:hint="default"/>
        <w:color w:val="FF3300"/>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561CD2"/>
    <w:multiLevelType w:val="singleLevel"/>
    <w:tmpl w:val="90DE271A"/>
    <w:lvl w:ilvl="0">
      <w:start w:val="1"/>
      <w:numFmt w:val="bullet"/>
      <w:pStyle w:val="Answer"/>
      <w:lvlText w:val="A"/>
      <w:lvlJc w:val="left"/>
      <w:pPr>
        <w:tabs>
          <w:tab w:val="num" w:pos="360"/>
        </w:tabs>
        <w:ind w:left="360" w:hanging="360"/>
      </w:pPr>
      <w:rPr>
        <w:rFonts w:ascii="Times New Roman" w:hAnsi="Times New Roman" w:hint="default"/>
        <w:b/>
        <w:i w:val="0"/>
      </w:rPr>
    </w:lvl>
  </w:abstractNum>
  <w:abstractNum w:abstractNumId="13">
    <w:nsid w:val="745A6C05"/>
    <w:multiLevelType w:val="multilevel"/>
    <w:tmpl w:val="BF965A8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772356EF"/>
    <w:multiLevelType w:val="multilevel"/>
    <w:tmpl w:val="70CCD2F0"/>
    <w:lvl w:ilvl="0">
      <w:start w:val="1"/>
      <w:numFmt w:val="decimal"/>
      <w:lvlText w:val="%1"/>
      <w:lvlJc w:val="left"/>
      <w:pPr>
        <w:tabs>
          <w:tab w:val="num" w:pos="454"/>
        </w:tabs>
        <w:ind w:left="454" w:hanging="454"/>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pStyle w:val="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10"/>
  </w:num>
  <w:num w:numId="3">
    <w:abstractNumId w:val="12"/>
  </w:num>
  <w:num w:numId="4">
    <w:abstractNumId w:val="9"/>
  </w:num>
  <w:num w:numId="5">
    <w:abstractNumId w:val="1"/>
  </w:num>
  <w:num w:numId="6">
    <w:abstractNumId w:val="14"/>
  </w:num>
  <w:num w:numId="7">
    <w:abstractNumId w:val="3"/>
  </w:num>
  <w:num w:numId="8">
    <w:abstractNumId w:val="1"/>
  </w:num>
  <w:num w:numId="9">
    <w:abstractNumId w:val="8"/>
  </w:num>
  <w:num w:numId="10">
    <w:abstractNumId w:val="2"/>
  </w:num>
  <w:num w:numId="11">
    <w:abstractNumId w:val="11"/>
  </w:num>
  <w:num w:numId="12">
    <w:abstractNumId w:val="6"/>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20"/>
  <w:displayHorizontalDrawingGridEvery w:val="0"/>
  <w:doNotUseMarginsForDrawingGridOrigin/>
  <w:drawingGridHorizontalOrigin w:val="0"/>
  <w:drawingGridVerticalOrigin w:val="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ClientLogo" w:val="w:docVa"/>
    <w:docVar w:name="lbColour_0_0"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
    <w:docVar w:name="lbColour_0_2" w:val="悚³Է|愢Xذ_x000a_Table Grid7嘺S혓0ЀЀЀЀЀЀS䩃䩡SS͠＀＀ĄĄĄĄĄĄ氀氀̀̃ś耀＀dЉЉЁ＀＀＀＀_x000a_$%ÿ䤟}á腏½僀M뮛Y撀¢걋Æ雷Fÿÿá䤟}_x000a__x000a__x000a_k耀＀dЀЀЀ＀＀＀＀ă塐撊封̀̃"/>
    <w:docVar w:name="lbColour_0_SELECTED"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
    <w:docVar w:name="lbColour_2_SELECTED"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
    <w:docVar w:name="lbColour_4_0" w:val="ꑀ嬯ٍ枨嬯睈孍ĭĀĭ⢌ȈⲌȈ돀ۧጀ۫㹀ۧ"/>
    <w:docVar w:name="lbColour_4_2" w:val="萀Ւ㴤撊㵀撊㵜撊㵸撊㶔撊㸠撊㸼撊㶰撊㷌撊㷨撊㸄撊䡘撊㽸撊䭸撊䥘撊䥸撊䰘撊䰸撊䱘撊䱸撊䲘撊䣘撊䣸撊䤘撊䤸撊䦘撊䮸撊䯘撊䯸撊䲸撊䳘撊佸撊䨘撊䨸撊䩘撊䩸撊䪘撊䪸撊䫘撊䫸撊䬘撊䬸撊䞸撊䡸撊䝸撊䞘撊䟘撊䟸撊䠘撊䠸撊䭘撊䢘撊䄘撊䅸撊䆘撊䄸撊䅘撊㿘撊㿸撊㾘撊㾸撊䂸撊䁘撊䁸撊䂘撊䀘撊䀸撊䃘撊䃸撊䦸撊䧘撊䧸撊䜸撊䝘撊䆸撊䇘撊䇸撊䈘撊䈸撊䉘撊䉸撊䊘撊䊸撊䋘撊䐸撊䋸撊䏸撊䐘撊䑸撊䒘撊䒸撊䓸撊䌘撊䌸撊䍘撊䍸撊䎘撊䎸撊䏘撊䓘撊䔸撊䕘撊䕸撊䖘撊䖸撊䗘撊䗸撊䘘撊䘸撊䙘撊䙸撊䚘撊䚸撊䛘撊䛸撊䜘撊䮘撊䢸撊䔘撊䑘撊䳸撊䴘撊䴸撊䵘撊䵸撊䶘撊䷘撊䷸撊䶸撊丘撊丸撊乘撊乸撊亘撊亸撊付撊仸撊优撊伸撊佘撊"/>
    <w:docVar w:name="lbColour_4_SELECTED" w:val="&lt;"/>
    <w:docVar w:name="lbColour_5_0"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倒ۧͷ⠀۩ͷǸ倓ۧь⠀۩ьǸ倔ۧҕ⠀۩ҕǸ 倕ۧԯ⠀۩ԯǸ_x000a_倖ۧࠈ⠀۩ࠈǸ儋ۧ⠀۩Ǹ儘ۧĕ⠀۩ĕǸ儙ۧŘ⠀۩ŘǸ儚ۧś⠀۩śǸ儛ۧǝ⠀۩ǝǸ儜ۧȒ⠀۩ȒǸ儝̧ۧ⠀۩̧Ǹ儞ۧͷ⠀۩ͷǸ償ۧь⠀۩ьǸ儠ۧҕ⠀۩ҕǸ 儡ۧԯ⠀۩ԯǸ_x000a_"/>
    <w:docVar w:name="lbColour_7_0"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倒ۧͷ⠀۩ͷǸ倓ۧь⠀۩ьǸ倔ۧҕ⠀۩ҕǸ 倕ۧԯ⠀۩ԯǸ_x000a_倖ۧࠈ⠀۩ࠈǸ儋ۧ⠀۩Ǹ儘ۧĕ⠀۩ĕǸ儙ۧŘ⠀۩ŘǸ儚ۧś⠀۩śǸ儛ۧǝ⠀۩ǝǸ儜ۧȒ⠀۩ȒǸ儝̧ۧ⠀۩̧Ǹ儞ۧͷ⠀۩ͷǸ償ۧь⠀۩ьǸ儠ۧҕ⠀۩ҕǸ 儡ۧԯ⠀۩ԯǸ_x000a_켊Ⱦ켎Ⱦ켒Ⱦ켖Ⱦ켚Ⱦ켞Ⱦ켢Ⱦ켦Ⱦ켪Ⱦ켮Ⱦ켲Ⱦ䮐ĵ䚌ĵ䮠ĵ䪴ĵ䵠ĵ䩘ĵ瀀ֿĀ栀ٍ䵘ĵ翿翿P쀀Ⱦ"/>
    <w:docVar w:name="lbColour_8_SELECTED" w:val="&lt;?xml version=&quot;1.0&quot;?&gt;&lt;XrML xmlns=&quot;&quot; version=&quot;1.2&quot;&gt;&lt;BODY type=&quot;Microsoft Official Rights Template&quot;&gt;&lt;ISSUEDTIME&gt;2003-10-01T00:45&lt;/ISSUEDTIME&gt;&lt;DESCRIPTOR&gt;&lt;OBJECT&gt;&lt;ID type=&quot;MS-GUID&quot;&gt;{ce1584ed-3033-4a43-a76b-5aed8599329d}&lt;/ID&gt;&lt;NAME&gt;LCID 1033:NAME Do Not Reply All:DESCRIPTION This content provides recipients all rights except reply all.;_x000a_&lt;/NAME&gt;&lt;/OBJECT&gt;&lt;/DESCRIPTOR&gt;&lt;ISSUER&gt;&lt;OBJECT type=&quot;MS-DRM-Server&quot;&gt;&lt;ID type=&quot;MS-GUID&quot;&gt;{aaa331f3-e659-4ea9-876b-e8b25c7b4996}&lt;/ID&gt;&lt;NAME&gt;CorpRights&lt;/NAME&gt;&lt;ADDRESS type=&quot;URL&quot;&gt;https://corprights.microsoft.com/_wmcs&lt;/ADDRESS&gt;&lt;/OBJECT&gt;&lt;PUBLICKEY&gt;&lt;ALGORITHM&gt;RSA&lt;/ALGORITHM&gt;&lt;PARAMETER name=&quot;public-exponent&quot;&gt;&lt;VALUE encoding=&quot;integer32&quot;&gt;65537&lt;/VALUE&gt;&lt;/PARAMETER&gt;&lt;PARAMETER name=&quot;modulus&quot;&gt;&lt;VALUE encoding=&quot;base64&quot; size=&quot;1024&quot;&gt;oxyxbUguymFHLhu80EH9m62c2XLFXbjm87KlEbSFQkieurr8RZgvtEMWdg6jMAkLJ7xPnWs3hEjOHw99irwZ1g5Z+6yYgktWlKibmPs5Lpamd6v53R40fKES/HNWdjbc68xN9tyfts4pOfyJxT5Xgo0rHVset+rDgShE9B3JQbY=&lt;/VALUE&gt;&lt;/PARAMETER&gt;&lt;/PUBLICKEY&gt;&lt;/ISSUER&gt;&lt;DISTRIBUTIONPOINT&gt;&lt;OBJECT type=&quot;Publishing-URL&quot;&gt;&lt;ID type=&quot;MS-GUID&quot;&gt;{9A23D98E-4449-4ba5-812A-F30808F3CB16}&lt;/ID&gt;&lt;NAME&gt;Publishing Point&lt;/NAME&gt;&lt;ADDRESS type=&quot;URL&quot;&gt;https://corprights/_wmcs/licensing&lt;/ADDRESS&gt;&lt;/OBJECT&gt;&lt;/DISTRIBUTIONPOINT&gt;&lt;WORK&gt;&lt;OBJECT&gt;&lt;ID type=&quot;&quot; /&gt;&lt;/OBJECT&gt;&lt;PRECONDITIONLIST&gt;&lt;TIME /&gt;&lt;/PRECONDITIONLIST&gt;&lt;CONDITIONLIST /&gt;&lt;RIGHTSGROUP name=&quot;Main-Rights&quot;&gt;&lt;RIGHTSLIST&gt;&lt;RIGHT name=&quot;OWNER&quot;&gt;&lt;CONDITIONLIST&gt;&lt;ACCESS&gt;&lt;PRINCIPAL&gt;&lt;OBJECT&gt;&lt;ID type=&quot;Internal&quot;&gt;Owner&lt;/ID&gt;&lt;/OBJECT&gt;&lt;/PRINCIPAL&gt;&lt;/ACCESS&gt;&lt;/CONDITIONLIST&gt;&lt;/RIGHT&gt;&lt;RIGHT name=&quot;VIEWRIGHTSDATA&quot;&gt;&lt;CONDITIONLIST&gt;&lt;ACCESS&gt;&lt;PRINCIPAL&gt;&lt;OBJECT&gt;&lt;ID type=&quot;Internal&quot;&gt;Anyone&lt;/ID&gt;&lt;/OBJECT&gt;&lt;/PRINCIPAL&gt;&lt;/ACCESS&gt;&lt;/CONDITIONLIST&gt;&lt;/RIGHT&gt;&lt;EXPORT&gt;&lt;CONDITIONLIST&gt;&lt;ACCESS&gt;&lt;PRINCIPAL&gt;&lt;OBJECT&gt;&lt;ID type=&quot;Internal&quot;&gt;Anyone&lt;/ID&gt;&lt;/OBJECT&gt;&lt;/PRINCIPAL&gt;&lt;/ACCESS&gt;&lt;/CONDITIONLIST&gt;&lt;/EXPORT&gt;&lt;EDIT&gt;&lt;CONDITIONLIST&gt;&lt;ACCESS&gt;&lt;PRINCIPAL&gt;&lt;OBJECT&gt;&lt;ID type=&quot;Internal&quot;&gt;Anyone&lt;/ID&gt;&lt;/OBJECT&gt;&lt;/PRINCIPAL&gt;&lt;/ACCESS&gt;&lt;/CONDITIONLIST&gt;&lt;/EDIT&gt;&lt;VIEW&gt;&lt;CONDITIONLIST&gt;&lt;ACCESS&gt;&lt;PRINCIPAL&gt;&lt;OBJECT&gt;&lt;ID type=&quot;Internal&quot;&gt;Anyone&lt;/ID&gt;&lt;/OBJECT&gt;&lt;/PRINCIPAL&gt;&lt;/ACCESS&gt;&lt;/CONDITIONLIST&gt;&lt;/VIEW&gt;&lt;PRINT&gt;&lt;CONDITIONLIST&gt;&lt;ACCESS&gt;&lt;PRINCIPAL&gt;&lt;OBJECT&gt;&lt;ID type=&quot;Internal&quot;&gt;Anyone&lt;/ID&gt;&lt;/OBJECT&gt;&lt;/PRINCIPAL&gt;&lt;/ACCESS&gt;&lt;/CONDITIONLIST&gt;&lt;/PRINT&gt;&lt;EXTRACT&gt;&lt;CONDITIONLIST&gt;&lt;ACCESS&gt;&lt;PRINCIPAL&gt;&lt;OBJECT&gt;&lt;ID type=&quot;Internal&quot;&gt;Anyone&lt;/ID&gt;&lt;/OBJECT&gt;&lt;/PRINCIPAL&gt;&lt;/ACCESS&gt;&lt;/CONDITIONLIST&gt;&lt;/EXTRACT&gt;&lt;RIGHT name=&quot;DOCEDIT&quot;&gt;&lt;CONDITIONLIST&gt;&lt;ACCESS&gt;&lt;PRINCIPAL&gt;&lt;OBJECT&gt;&lt;ID type=&quot;Internal&quot;&gt;Anyone&lt;/ID&gt;&lt;/OBJECT&gt;&lt;/PRINCIPAL&gt;&lt;/ACCESS&gt;&lt;/CONDITIONLIST&gt;&lt;/RIGHT&gt;&lt;RIGHT name=&quot;OBJMODEL&quot;&gt;&lt;CONDITIONLIST&gt;&lt;ACCESS&gt;&lt;PRINCIPAL&gt;&lt;OBJECT&gt;&lt;ID type=&quot;Internal&quot;&gt;Anyone&lt;/ID&gt;&lt;/OBJECT&gt;&lt;/PRINCIPAL&gt;&lt;/ACCESS&gt;&lt;/CONDITIONLIST&gt;&lt;/RIGHT&gt;&lt;RIGHT name=&quot;FORWARD&quot;&gt;&lt;CONDITIONLIST&gt;&lt;ACCESS&gt;&lt;PRINCIPAL&gt;&lt;OBJECT&gt;&lt;ID type=&quot;Internal&quot;&gt;Anyone&lt;/ID&gt;&lt;/OBJECT&gt;&lt;/PRINCIPAL&gt;&lt;/ACCESS&gt;&lt;/CONDITIONLIST&gt;&lt;/RIGHT&gt;&lt;RIGHT name=&quot;REPLY&quot;&gt;&lt;CONDITIONLIST&gt;&lt;ACCESS&gt;&lt;PRINCIPAL&gt;&lt;OBJECT&gt;&lt;ID type=&quot;Internal&quot;&gt;Anyone&lt;/ID&gt;&lt;/OBJECT&gt;&lt;/PRINCIPAL&gt;&lt;/ACCESS&gt;&lt;/CONDITIONLIST&gt;&lt;/RIGHT&gt;&lt;/RIGHTSLIST&gt;&lt;/RIGHTSGROUP&gt;&lt;/WORK&gt;&lt;AUTHENTICATEDDATA name=&quot;VIEWER&quot; id=&quot;APPSPECIFIC&quot;&gt;1&lt;/AUTHENTICATEDDATA&gt;&lt;/BODY&gt;&lt;SIGNATURE&gt;&lt;DIGEST&gt;&lt;ALGORITHM&gt;SHA1&lt;/ALGORITHM&gt;&lt;PARAMETER name=&quot;codingtype&quot;&gt;&lt;VALUE encoding=&quot;string&quot;&gt;surface-coding&lt;/VALUE&gt;&lt;/PARAMETER&gt;&lt;VALUE encoding=&quot;base64&quot; size=&quot;160&quot;&gt;CEv1uUse0XT2rXKqXKfSJTfrqxY=&lt;/VALUE&gt;&lt;/DIGEST&gt;&lt;ALGORITHM&gt;RSA PKCS#1-V1.5&lt;/ALGORITHM&gt;&lt;VALUE encoding=&quot;base64&quot; size=&quot;1024&quot;&gt;I4pZcQlKeWSeovb51TleAdJ3gCPGjvEXl23l0qNt6LIiks1ZLrICvAEZ1uboSuNil8Sz72cVY7dAWt/VCW0CNQJyIMpvvCgT3tCalGqUrbotK2lD8KcsYxIPj7SnNoKt+Strl2o5yMaAhUcTwBvkGeLB3pp7fk0JdLodGkW+mEE=&lt;/VALUE&gt;&lt;/SI"/>
    <w:docVar w:name="lbColour_ListCount" w:val="w:docVa"/>
    <w:docVar w:name="lbList_0_SELECTED"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倒ۧͷ⠀۩ͷǸ倓ۧь⠀۩ьǸ倔ۧҕ⠀۩ҕǸ 倕ۧԯ⠀۩ԯǸ_x000a_倖ۧࠈ⠀۩ࠈǸ儋ۧ⠀۩Ǹ儘ۧĕ⠀۩ĕǸ儙ۧŘ⠀۩ŘǸ儚ۧś⠀۩śǸ儛ۧǝ⠀۩ǝǸ儜ۧȒ⠀۩ȒǸ儝̧ۧ⠀۩̧Ǹ儞ۧͷ⠀۩ͷǸ償ۧь⠀۩ьǸ儠ۧҕ⠀۩ҕǸ 儡ۧԯ⠀۩ԯǸ_x000a_켊Ⱦ켎Ⱦ켒Ⱦ켖Ⱦ켚Ⱦ켞Ⱦ켢Ⱦ켦Ⱦ켪Ⱦ켮Ⱦ켲Ⱦ䮐ĵ䚌ĵ䮠ĵ䪴ĵ䵠ĵ䩘ĵ瀀ֿĀ栀ٍ䵘ĵ翿翿P쀀Ⱦ儚ۧś⠀۩śǸ儛ۧǝ⠀۩ǝǸ儜ۧȒ⠀۩ȒǸ儝̧ۧ⠀۩̧Ǹ儞ۧͷ⠀۩ͷǸ償ۧь⠀۩ьǸ儠ۧҕ⠀۩ҕǸ "/>
    <w:docVar w:name="lbProductList_18_SELECTED" w:val="&lt;?xml version=&quot;1.0&quot;?&gt;&lt;XrML xmlns=&quot;&quot; version=&quot;1.2&quot;&gt;&lt;BODY type=&quot;Microsoft Official Rights Template&quot;&gt;&lt;ISSUEDTIME&gt;2003-10-01T00:45&lt;/ISSUEDTIME&gt;&lt;DESCRIPTOR&gt;&lt;OBJECT&gt;&lt;ID type=&quot;MS-GUID&quot;&gt;{ce1584ed-3033-4a43-a76b-5aed8599329d}&lt;/ID&gt;&lt;NAME&gt;LCID 1033:NAME Do Not Reply All:DESCRIPTION This content provides recipients all rights except reply all.;_x000a_&lt;/NAME&gt;&lt;/OBJECT&gt;&lt;/DESCRIPTOR&gt;&lt;ISSUER&gt;&lt;OBJECT type=&quot;MS-DRM-Server&quot;&gt;&lt;ID type=&quot;MS-GUID&quot;&gt;{aaa331f3-e659-4ea9-876b-e8b25c7b4996}&lt;/ID&gt;&lt;NAME&gt;CorpRights&lt;/NAME&gt;&lt;ADDRESS type=&quot;URL&quot;&gt;https://corprights.microsoft.com/_wmcs&lt;/ADDRESS&gt;&lt;/OBJECT&gt;&lt;PUBLICKEY&gt;&lt;ALGORITHM&gt;RSA&lt;/ALGORITHM&gt;&lt;PARAMETER name=&quot;public-exponent&quot;&gt;&lt;VALUE encoding=&quot;integer32&quot;&gt;65537&lt;/VALUE&gt;&lt;/PARAMETER&gt;&lt;PARAMETER name=&quot;modulus&quot;&gt;&lt;VALUE encoding=&quot;base64&quot; size=&quot;1024&quot;&gt;oxyxbUguymFHLhu80EH9m62c2XLFXbjm87KlEbSFQkieurr8RZgvtEMWdg6jMAkLJ7xPnWs3hEjOHw99irwZ1g5Z+6yYgktWlKibmPs5Lpamd6v53R40fKES/HNWdjbc68xN9tyfts4pOfyJxT5Xgo0rHVset+rDgShE9B3JQbY=&lt;/VALUE&gt;&lt;/PARAMETER&gt;&lt;/PUBLICKEY&gt;&lt;/ISSUER&gt;&lt;DISTRIBUTIONPOINT&gt;&lt;OBJECT type=&quot;Publishing-URL&quot;&gt;&lt;ID type=&quot;MS-GUID&quot;&gt;{9A23D98E-4449-4ba5-812A-F30808F3CB16}&lt;/ID&gt;&lt;NAME&gt;Publishing Point&lt;/NAME&gt;&lt;ADDRESS type=&quot;URL&quot;&gt;https://corprights/_wmcs/licensing&lt;/ADDRESS&gt;&lt;/OBJECT&gt;&lt;/DISTRIBUTIONPOINT&gt;&lt;WORK&gt;&lt;OBJECT&gt;&lt;ID type=&quot;&quot; /&gt;&lt;/OBJECT&gt;&lt;PRECONDITIONLIST&gt;&lt;TIME /&gt;&lt;/PRECONDITIONLIST&gt;&lt;CONDITIONLIST /&gt;&lt;RIGHTSGROUP name=&quot;Main-Rights&quot;&gt;&lt;RIGHTSLIST&gt;&lt;RIGHT name=&quot;OWNER&quot;&gt;&lt;CONDITIONLIST&gt;&lt;ACCESS&gt;&lt;PRINCIPAL&gt;&lt;OBJECT&gt;&lt;ID type=&quot;Internal&quot;&gt;Owner&lt;/ID&gt;&lt;/OBJECT&gt;&lt;/PRINCIPAL&gt;&lt;/ACCESS&gt;&lt;/CONDITIONLIST&gt;&lt;/RIGHT&gt;&lt;RIGHT name=&quot;VIEWRIGHTSDATA&quot;&gt;&lt;CONDITIONLIST&gt;&lt;ACCESS&gt;&lt;PRINCIPAL&gt;&lt;OBJECT&gt;&lt;ID type=&quot;Internal&quot;&gt;Anyone&lt;/ID&gt;&lt;/OBJECT&gt;&lt;/PRINCIPAL&gt;&lt;/ACCESS&gt;&lt;/CONDITIONLIST&gt;&lt;/RIGHT&gt;&lt;EXPORT&gt;&lt;CONDITIONLIST&gt;&lt;ACCESS&gt;&lt;PRINCIPAL&gt;&lt;OBJECT&gt;&lt;ID type=&quot;Internal&quot;&gt;Anyone&lt;/ID&gt;&lt;/OBJECT&gt;&lt;/PRINCIPAL&gt;&lt;/ACCESS&gt;&lt;/CONDITIONLIST&gt;&lt;/EXPORT&gt;&lt;EDIT&gt;&lt;CONDITIONLIST&gt;&lt;ACCESS&gt;&lt;PRINCIPAL&gt;&lt;OBJECT&gt;&lt;ID type=&quot;Internal&quot;&gt;Anyone&lt;/ID&gt;&lt;/OBJECT&gt;&lt;/PRINCIPAL&gt;&lt;/ACCESS&gt;&lt;/CONDITIONLIST&gt;&lt;/EDIT&gt;&lt;VIEW&gt;&lt;CONDITIONLIST&gt;&lt;ACCESS&gt;&lt;PRINCIPAL&gt;&lt;OBJECT&gt;&lt;ID type=&quot;Internal&quot;&gt;Anyone&lt;/ID&gt;&lt;/OBJECT&gt;&lt;/PRINCIPAL&gt;&lt;/ACCESS&gt;&lt;/CONDITIONLIST&gt;&lt;/VIEW&gt;&lt;PRINT&gt;&lt;CONDITIONLIST&gt;&lt;ACCESS&gt;&lt;PRINCIPAL&gt;&lt;OBJECT&gt;&lt;ID type=&quot;Internal&quot;&gt;Anyone&lt;/ID&gt;&lt;/OBJECT&gt;&lt;/PRINCIPAL&gt;&lt;/ACCESS&gt;&lt;/CONDITIONLIST&gt;&lt;/PRINT&gt;&lt;EXTRACT&gt;&lt;CONDITIONLIST&gt;&lt;ACCESS&gt;&lt;PRINCIPAL&gt;&lt;OBJECT&gt;&lt;ID type=&quot;Internal&quot;&gt;Anyone&lt;/ID&gt;&lt;/OBJECT&gt;&lt;/PRINCIPAL&gt;&lt;/ACCESS&gt;&lt;/CONDITIONLIST&gt;&lt;/EXTRACT&gt;&lt;RIGHT name=&quot;DOCEDIT&quot;&gt;&lt;CONDITIONLIST&gt;&lt;ACCESS&gt;&lt;PRINCIPAL&gt;&lt;OBJECT&gt;&lt;ID type=&quot;Internal&quot;&gt;Anyone&lt;/ID&gt;&lt;/OBJECT&gt;&lt;/PRINCIPAL&gt;&lt;/ACCESS&gt;&lt;/CONDITIONLIST&gt;&lt;/RIGHT&gt;&lt;RIGHT name=&quot;OBJMODEL&quot;&gt;&lt;CONDITIONLIST&gt;&lt;ACCESS&gt;&lt;PRINCIPAL&gt;&lt;OBJECT&gt;&lt;ID type=&quot;Internal&quot;&gt;Anyone&lt;/ID&gt;&lt;/OBJECT&gt;&lt;/PRINCIPAL&gt;&lt;/ACCESS&gt;&lt;/CONDITIONLIST&gt;&lt;/RIGHT&gt;&lt;RIGHT name=&quot;FORWARD&quot;&gt;&lt;CONDITIONLIST&gt;&lt;ACCESS&gt;&lt;PRINCIPAL&gt;&lt;OBJECT&gt;&lt;ID type=&quot;Internal&quot;&gt;Anyone&lt;/ID&gt;&lt;/OBJECT&gt;&lt;/PRINCIPAL&gt;&lt;/ACCESS&gt;&lt;/CONDITIONLIST&gt;&lt;/RIGHT&gt;&lt;RIGHT name=&quot;REPLY&quot;&gt;&lt;CONDITIONLIST&gt;&lt;ACCESS&gt;&lt;PRINCIPAL&gt;&lt;OBJECT&gt;&lt;ID type=&quot;Internal&quot;&gt;Anyone&lt;/ID&gt;&lt;/OBJECT&gt;&lt;/PRINCIPAL&gt;&lt;/ACCESS&gt;&lt;/CONDITIONLIST&gt;&lt;/RIGHT&gt;&lt;/RIGHTSLIST&gt;&lt;/RIGHTSGROUP&gt;&lt;/WORK&gt;&lt;AUTHENTICATEDDATA name=&quot;VIEWER&quot; id=&quot;APPSPECIFIC&quot;&gt;1&lt;/AUTHENTICATEDDATA&gt;&lt;/BODY&gt;&lt;SIGNATURE&gt;&lt;DIGEST&gt;&lt;ALGORITHM&gt;SHA1&lt;/ALGORITHM&gt;&lt;PARAMETER name=&quot;codingtype&quot;&gt;&lt;VALUE encoding=&quot;string&quot;&gt;surface-coding&lt;/VALUE&gt;&lt;/PARAMETER&gt;&lt;VALUE encoding=&quot;base64&quot; size=&quot;160&quot;&gt;CEv1uUse0XT2rXKqXKfSJTfrqxY=&lt;/VALUE&gt;&lt;/DIGEST&gt;&lt;ALGORITHM&gt;RSA PKCS#1-V1.5&lt;/ALGORITHM&gt;&lt;VALUE encoding=&quot;base64&quot; size=&quot;1024&quot;&gt;I4pZcQlKeWSeovb51TleAdJ3gCPGjvEXl23l0qNt6LIiks1ZLrICvAEZ1uboSuNil8Sz72cVY7dAWt/VCW0CNQJyIMpvvCgT3tCalGqUrbotK2lD8KcsYxIPj7SnNoKt+Strl2o5yMaAhUcTwBvkGeLB3pp7fk0JdLodGkW+mEE=&lt;/VALUE&gt;&lt;/SI"/>
    <w:docVar w:name="lbProductList_19_SELECTED" w:val="&lt;?xml version=&quot;1.0&quot;?&gt;&lt;XrML xmlns=&quot;&quot; version=&quot;1.2&quot;&gt;&lt;BODY type=&quot;Microsoft Official Rights Template&quot;&gt;&lt;ISSUEDTIME&gt;2003-10-01T00:45&lt;/ISSUEDTIME&gt;&lt;DESCRIPTOR&gt;&lt;OBJECT&gt;&lt;ID type=&quot;MS-GUID&quot;&gt;{ce1584ed-3033-4a43-a76b-5aed8599329d}&lt;/ID&gt;&lt;NAME&gt;LCID 1033:NAME Do Not Reply All:DESCRIPTION This content provides recipients all rights except reply all.;_x000a_&lt;/NAME&gt;&lt;/OBJECT&gt;&lt;/DESCRIPTOR&gt;&lt;ISSUER&gt;&lt;OBJECT type=&quot;MS-DRM-Server&quot;&gt;&lt;ID type=&quot;MS-GUID&quot;&gt;{aaa331f3-e659-4ea9-876b-e8b25c7b4996}&lt;/ID&gt;&lt;NAME&gt;CorpRights&lt;/NAME&gt;&lt;ADDRESS type=&quot;URL&quot;&gt;https://corprights.microsoft.com/_wmcs&lt;/ADDRESS&gt;&lt;/OBJECT&gt;&lt;PUBLICKEY&gt;&lt;ALGORITHM&gt;RSA&lt;/ALGORITHM&gt;&lt;PARAMETER name=&quot;public-exponent&quot;&gt;&lt;VALUE encoding=&quot;integer32&quot;&gt;65537&lt;/VALUE&gt;&lt;/PARAMETER&gt;&lt;PARAMETER name=&quot;modulus&quot;&gt;&lt;VALUE encoding=&quot;base64&quot; size=&quot;1024&quot;&gt;oxyxbUguymFHLhu80EH9m62c2XLFXbjm87KlEbSFQkieurr8RZgvtEMWdg6jMAkLJ7xPnWs3hEjOHw99irwZ1g5Z+6yYgktWlKibmPs5Lpamd6v53R40fKES/HNWdjbc68xN9tyfts4pOfyJxT5Xgo0rHVset+rDgShE9B3JQbY=&lt;/VALUE&gt;&lt;/PARAMETER&gt;&lt;/PUBLICKEY&gt;&lt;/ISSUER&gt;&lt;DISTRIBUTIONPOINT&gt;&lt;OBJECT type=&quot;Publishing-URL&quot;&gt;&lt;ID type=&quot;MS-GUID&quot;&gt;{9A23D98E-4449-4ba5-812A-F30808F3CB16}&lt;/ID&gt;&lt;NAME&gt;Publishing Point&lt;/NAME&gt;&lt;ADDRESS type=&quot;URL&quot;&gt;https://corprights/_wmcs/licensing&lt;/ADDRESS&gt;&lt;/OBJECT&gt;&lt;/DISTRIBUTIONPOINT&gt;&lt;WORK&gt;&lt;OBJECT&gt;&lt;ID type=&quot;&quot; /&gt;&lt;/OBJECT&gt;&lt;PRECONDITIONLIST&gt;&lt;TIME /&gt;&lt;/PRECONDITIONLIST&gt;&lt;CONDITIONLIST /&gt;&lt;RIGHTSGROUP name=&quot;Main-Rights&quot;&gt;&lt;RIGHTSLIST&gt;&lt;RIGHT name=&quot;OWNER&quot;&gt;&lt;CONDITIONLIST&gt;&lt;ACCESS&gt;&lt;PRINCIPAL&gt;&lt;OBJECT&gt;&lt;ID type=&quot;Internal&quot;&gt;Owner&lt;/ID&gt;&lt;/OBJECT&gt;&lt;/PRINCIPAL&gt;&lt;/ACCESS&gt;&lt;/CONDITIONLIST&gt;&lt;/RIGHT&gt;&lt;RIGHT name=&quot;VIEWRIGHTSDATA&quot;&gt;&lt;CONDITIONLIST&gt;&lt;ACCESS&gt;&lt;PRINCIPAL&gt;&lt;OBJECT&gt;&lt;ID type=&quot;Internal&quot;&gt;Anyone&lt;/ID&gt;&lt;/OBJECT&gt;&lt;/PRINCIPAL&gt;&lt;/ACCESS&gt;&lt;/CONDITIONLIST&gt;&lt;/RIGHT&gt;&lt;EXPORT&gt;&lt;CONDITIONLIST&gt;&lt;ACCESS&gt;&lt;PRINCIPAL&gt;&lt;OBJECT&gt;&lt;ID type=&quot;Internal&quot;&gt;Anyone&lt;/ID&gt;&lt;/OBJECT&gt;&lt;/PRINCIPAL&gt;&lt;/ACCESS&gt;&lt;/CONDITIONLIST&gt;&lt;/EXPORT&gt;&lt;EDIT&gt;&lt;CONDITIONLIST&gt;&lt;ACCESS&gt;&lt;PRINCIPAL&gt;&lt;OBJECT&gt;&lt;ID type=&quot;Internal&quot;&gt;Anyone&lt;/ID&gt;&lt;/OBJECT&gt;&lt;/PRINCIPAL&gt;&lt;/ACCESS&gt;&lt;/CONDITIONLIST&gt;&lt;/EDIT&gt;&lt;VIEW&gt;&lt;CONDITIONLIST&gt;&lt;ACCESS&gt;&lt;PRINCIPAL&gt;&lt;OBJECT&gt;&lt;ID type=&quot;Internal&quot;&gt;Anyone&lt;/ID&gt;&lt;/OBJECT&gt;&lt;/PRINCIPAL&gt;&lt;/ACCESS&gt;&lt;/CONDITIONLIST&gt;&lt;/VIEW&gt;&lt;PRINT&gt;&lt;CONDITIONLIST&gt;&lt;ACCESS&gt;&lt;PRINCIPAL&gt;&lt;OBJECT&gt;&lt;ID type=&quot;Internal&quot;&gt;Anyone&lt;/ID&gt;&lt;/OBJECT&gt;&lt;/PRINCIPAL&gt;&lt;/ACCESS&gt;&lt;/CONDITIONLIST&gt;&lt;/PRINT&gt;&lt;EXTRACT&gt;&lt;CONDITIONLIST&gt;&lt;ACCESS&gt;&lt;PRINCIPAL&gt;&lt;OBJECT&gt;&lt;ID type=&quot;Internal&quot;&gt;Anyone&lt;/ID&gt;&lt;/OBJECT&gt;&lt;/PRINCIPAL&gt;&lt;/ACCESS&gt;&lt;/CONDITIONLIST&gt;&lt;/EXTRACT&gt;&lt;RIGHT name=&quot;DOCEDIT&quot;&gt;&lt;CONDITIONLIST&gt;&lt;ACCESS&gt;&lt;PRINCIPAL&gt;&lt;OBJECT&gt;&lt;ID type=&quot;Internal&quot;&gt;Anyone&lt;/ID&gt;&lt;/OBJECT&gt;&lt;/PRINCIPAL&gt;&lt;/ACCESS&gt;&lt;/CONDITIONLIST&gt;&lt;/RIGHT&gt;&lt;RIGHT name=&quot;OBJMODEL&quot;&gt;&lt;CONDITIONLIST&gt;&lt;ACCESS&gt;&lt;PRINCIPAL&gt;&lt;OBJECT&gt;&lt;ID type=&quot;Internal&quot;&gt;Anyone&lt;/ID&gt;&lt;/OBJECT&gt;&lt;/PRINCIPAL&gt;&lt;/ACCESS&gt;&lt;/CONDITIONLIST&gt;&lt;/RIGHT&gt;&lt;RIGHT name=&quot;FORWARD&quot;&gt;&lt;CONDITIONLIST&gt;&lt;ACCESS&gt;&lt;PRINCIPAL&gt;&lt;OBJECT&gt;&lt;ID type=&quot;Internal&quot;&gt;Anyone&lt;/ID&gt;&lt;/OBJECT&gt;&lt;/PRINCIPAL&gt;&lt;/ACCESS&gt;&lt;/CONDITIONLIST&gt;&lt;/RIGHT&gt;&lt;RIGHT name=&quot;REPLY&quot;&gt;&lt;CONDITIONLIST&gt;&lt;ACCESS&gt;&lt;PRINCIPAL&gt;&lt;OBJECT&gt;&lt;ID type=&quot;Internal&quot;&gt;Anyone&lt;/ID&gt;&lt;/OBJECT&gt;&lt;/PRINCIPAL&gt;&lt;/ACCESS&gt;&lt;/CONDITIONLIST&gt;&lt;/RIGHT&gt;&lt;/RIGHTSLIST&gt;&lt;/RIGHTSGROUP&gt;&lt;/WORK&gt;&lt;AUTHENTICATEDDATA name=&quot;VIEWER&quot; id=&quot;APPSPECIFIC&quot;&gt;1&lt;/AUTHENTICATEDDATA&gt;&lt;/BODY&gt;&lt;SIGNATURE&gt;&lt;DIGEST&gt;&lt;ALGORITHM&gt;SHA1&lt;/ALGORITHM&gt;&lt;PARAMETER name=&quot;codingtype&quot;&gt;&lt;VALUE encoding=&quot;string&quot;&gt;surface-coding&lt;/VALUE&gt;&lt;/PARAMETER&gt;&lt;VALUE encoding=&quot;base64&quot; size=&quot;160&quot;&gt;CEv1uUse0XT2rXKqXKfSJTfrqxY=&lt;/VALUE&gt;&lt;/DIGEST&gt;&lt;ALGORITHM&gt;RSA PKCS#1-V1.5&lt;/ALGORITHM&gt;&lt;VALUE encoding=&quot;base64&quot; size=&quot;1024&quot;&gt;I4pZcQlKeWSeovb51TleAdJ3gCPGjvEXl23l0qNt6LIiks1ZLrICvAEZ1uboSuNil8Sz72cVY7dAWt/VCW0CNQJyIMpvvCgT3tCalGqUrbotK2lD8KcsYxIPj7SnNoKt+Strl2o5yMaAhUcTwBvkGeLB3pp7fk0JdLodGkW+mEE=&lt;/VALUE&gt;&lt;/SIGNATURE&gt;&lt;/XrML&gt;"/>
    <w:docVar w:name="lbProductList_21_0" w:val="&lt;掝ĀāĀ≰ۢ ۊ ā鏘ıƖǎƢǂƀǎƢÿༀ"/>
    <w:docVar w:name="lbProductList_25_SELECTED" w:val="Ā"/>
    <w:docVar w:name="lbProductList_28_SELECTED"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倒ۧͷ⠀۩ͷǸ倓ۧь⠀۩ьǸ倔ۧҕ⠀۩ҕǸ 倕ۧԯ⠀۩ԯǸ_x000a_倖ۧࠈ⠀۩ࠈǸ儋ۧ⠀۩Ǹ儘ۧĕ⠀۩ĕǸ儙ۧŘ⠀۩ŘǸ儚ۧś⠀۩śǸ儛ۧǝ⠀۩ǝǸ儜ۧȒ⠀۩ȒǸ儝̧ۧ⠀۩̧Ǹ儞ۧͷ⠀۩ͷǸ償ۧь⠀۩ьǸ儠ۧҕ⠀۩ҕǸ 儡ۧԯ⠀۩ԯǸ_x000a_켊Ⱦ켎Ⱦ켒Ⱦ켖Ⱦ켚Ⱦ켞Ⱦ켢Ⱦ켦Ⱦ켪Ⱦ켮Ⱦ켲Ⱦ䮐ĵ䚌ĵ䮠ĵ䪴ĵ䵠ĵ䩘ĵ瀀ֿĀ栀ٍ䵘ĵ翿翿P쀀Ⱦ儚ۧś⠀۩śǸ儛ۧǝ⠀۩ǝǸ儜ۧȒ⠀۩ȒǸ儝̧ۧ⠀۩̧Ǹ儞ۧͷ⠀۩ͷǸ償ۧь⠀۩ьǸ儠ۧҕ⠀۩ҕǸ 켪Ⱦ켮Ⱦ켲Ⱦ䮐ĵ䚌ĵ䮠ĵ䪴ĵ䵠ĵ䩘ĵ"/>
    <w:docVar w:name="lbProductList_3_SELECTED" w:val="鋨Ĳ鋲Ĳ錂Ĳ錠Ĳ錶Ĳ_x000a_鍊Ĳ鍠Ĳ_x000a_鍺Ĳ鎘Ĳ鎰Ĳ鏆Ĳ鏞Ĳ鏪Ĳ鏴Ĳ鐊Ĳ鐢Ĳ鐾Ĳ鑊Ĳ 鑜Ĳ钂Ĳ 钔Ĳ钪Ĳ_x000a_铄Ĳ铚Ĳ铪Ĳ销Ĳ_x000a_锔Ĳ锬Ĳ镄Ĳ镚Ĳ镤Ĳ閌Ĳ閒Ĳ閮Ĳ闄Ĳ_x000a_闘Ĳ 闪Ĳ阐Ĳ阬Ĳ陎Ĳ 陠Ĳ_x000a_陴Ĳ隂Ĳ隐Ĳ隴Ĳ难Ĳ_x000a_雒Ĳ雨Ĳ需Ĳ 霒Ĳ霢Ĳ霰Ĳ霼Ĳ 靎Ĳ靜Ĳ靲Ĳ_x000a_鞆Ĳ鞞Ĳ鞶Ĳ韌Ĳ韪Ĳ頊Ĳ頪Ĳ顊Ĳ顒Ĳ顰Ĳ顸Ĳ预Ĳ颢Ĳ颺Ĳ飒Ĳ飲Ĳ餎Ĳ餮Ĳ饊Ĳ 饜Ĳ馄Ĳ馠Ĳ駆Ĳ駞Ĳ駴Ĳ駺Ĳ騄Ĳ_x000a_騞Ĳ驀Ĳ驢Ĳ骄Ĳ骨Ĳ_x000a_髂Ĳ髦Ĳ_x000a_鬀Ĳ鬤Ĳ鬼ĲArialSuperTipShowInformationFooterTitleFooterTextFooterImageFooterSizeRefSuperTipSizeRefSuperTipView##nodefaultsimpleButtonbuttonimageButtonImagestickyButtonPressedCommandAnchorIsCheckedFSSplitButtonAnchorhyperlinkgroupHeaderIsCollapsibleIsCollapsedcheckboxradiobuttonlistColumnlistViewItemtreeViewItemHasChildrenlabelTreeViewContentLabelpcclistGalleryPcctreeViewPccdropButtonIsPressedsplitButtonDropdowncolorAreaImagecolorSwatchButtonAutomaticMoreColorsNoColorelementColorSwatchElementthumbVertSliderHorizSliderrepeatButtonscrollbarVerticalspinnerSliderTabHeaderGrippieProxyButtonOuterFrameTooltipFrameContentFrameFooterFrameFooterMainFrameFooterImageFrameFooterTitleFrameFooterExtraFrameLineFooterSplitter1TypeStrokeFooterSplitter2ToolTipLabelContentLabelFooterTitleLabelAddInNameLabelFooterExtraLabelTooltipFrameIDToolTipIDIsAcceleratorIgnoredContentFrameIDContentImageFrameIDContentImageImageSourceSrcValueFooterFrameIDFooterSplitter1IDFooterSplit"/>
    <w:docVar w:name="lbProductList_32_0" w:val="Ā"/>
    <w:docVar w:name="lbProductList_33_0" w:val="Ꞝ尕耀峴_x000a_耀沨峵耀峴_x000a_耀島耀峴耀峴耀峴耀峴耀峴耀峴耀峴耀峴耀峴耀峴耀峴耀峴耀峴耀峴耀峴耀峴桗Ȁ䩴栀ٍ禐ΐ䮈ĵ컮Ⱦ컲Ⱦ컶Ⱦ컺Ⱦ컾Ⱦ켂Ⱦ켆Ⱦ켊Ⱦ켎Ⱦ켒Ⱦ켖Ⱦ켚Ⱦ켞Ⱦ켢Ⱦ켦Ⱦ켪Ⱦ켮Ⱦ켲Ⱦ䮐ĵ䚌ĵ䮠ĵ䪴ĵ䵠ĵ䩘ĵ瀀ֿĀ栀ٍ䵘ĵ翿翿P쀀Ⱦ㨆َͷ⠀۩ͷǸ㨇َь⠀۩ьǸ㨈َҕ⠀۩ҕǸ 㨉َԯ⠀۩ԯǸ_x000a_㨊َࠈ⠀۩ࠈǸ倲ۧ⠀۩Ǹ倌ۧĕ⠀۩ĕǸ倍ۧŘ⠀۩ŘǸ倎ۧś⠀۩śǸ倏ۧǝ⠀۩ǝǸ倐ۧȒ⠀۩ȒǸ們̧ۧ⠀۩̧Ǹ倒ۧͷ⠀۩ͷǸ倓ۧь⠀۩ьǸ倔ۧҕ⠀۩ҕǸ 倕ۧԯ⠀۩ԯǸ_x000a_倖ۧࠈ⠀۩ࠈǸ儋ۧ⠀۩Ǹ儘ۧĕ⠀۩ĕǸ儙ۧŘ⠀۩ŘǸ儚ۧś⠀۩śǸ儛ۧǝ⠀۩ǝǸ儜ۧȒ⠀۩ȒǸ耀峴耀峴耀峴耀峴桗Ȁ䩴栀ٍ禐ΐ䮈ĵ컮Ⱦ컲Ⱦ컶Ⱦ컺Ⱦ컾Ⱦ켂Ⱦ켆Ⱦ켊Ⱦ켎Ⱦ켒Ⱦ켖Ⱦ켚Ⱦ켞Ⱦ켢Ⱦ켦Ⱦ켪Ⱦ켮Ⱦ켲Ⱦ䮐ĵ䚌ĵ䮠ĵ䪴ĵ䵠ĵ䩘ĵ瀀ֿĀ栀ٍ䵘ĵ翿翿P쀀Ⱦ倒ۧͷ⠀۩ͷǸ倓ۧь⠀۩ьǸ倔ۧҕ⠀۩ҕǸ 倕ۧԯ⠀۩ԯǸ_x000a_倖ۧࠈ⠀۩ࠈǸ儋ۧ⠀۩Ǹ儘ۧĕ⠀۩ĕǸ儙ۧŘ⠀۩ŘǸ儚ۧś⠀۩śǸ儛ۧǝ⠀۩ǝǸ儜ۧȒ⠀۩ȒǸ儝̧ۧ⠀۩̧Ǹ儞ۧͷ⠀۩ͷǸ償ۧь⠀۩ьǸ儠ۧҕ⠀۩ҕǸ 儡ۧԯ⠀۩ԯǸ_x000a_켊Ⱦ켎Ⱦ켒Ⱦ켖Ⱦ켚Ⱦ켞Ⱦ켢Ⱦ켦Ⱦ켪Ⱦ켮Ⱦ켲Ⱦ䮐ĵ䚌ĵ䮠ĵ䪴ĵ䵠ĵ䩘ĵ瀀ֿĀ栀ٍ䵘ĵ翿翿P쀀Ⱦ儚ۧś⠀۩śǸ儛ۧǝ⠀۩ǝǸ儜ۧȒ⠀۩ȒǸ儝̧ۧ⠀۩̧Ǹ儞ۧͷ⠀۩ͷǸ償ۧь⠀۩ьǸ儠ۧҕ⠀۩ҕǸ 켪Ⱦ켮Ⱦ켲Ⱦ䮐ĵ䚌ĵ䮠ĵ䪴ĵ䵠ĵ䩘ĵ⠀۩̧Ǹ儞ۧͷ⠀۩ͷǸ償ۧь⠀۩ьǸ儠ۧҕ⠀۩ҕǸ 儡ۧԯ⠀۩ԯǸ_x000a_儢ۧࠈ⠀۩ࠈǸ帣ۧ⠀۩Ǹ帤ۧĕ⠀۩ĕǸ帥ۧŘ⠀۩ŘǸ带ۧś⠀۩śǸ帧ۧǝ⠀۩ǝǸ帨ۧȒ⠀۩ȒǸ帩̧ۧ⠀۩̧Ǹ帪ۧͷ⠀۩ͷǸ師ۧь⠀۩ьǸ"/>
    <w:docVar w:name="lbProductList_37_SELECTED" w:val="w:docVa"/>
    <w:docVar w:name="lbProductList_41_0" w:val="鋨Ĳ鋲Ĳ錂Ĳ錠Ĳ錶Ĳ_x000a_鍊Ĳ鍠Ĳ_x000a_鍺Ĳ鎘Ĳ鎰Ĳ鏆Ĳ鏞Ĳ鏪Ĳ鏴Ĳ鐊Ĳ鐢Ĳ鐾Ĳ鑊Ĳ 鑜Ĳ钂Ĳ 钔Ĳ钪Ĳ_x000a_铄Ĳ铚Ĳ铪Ĳ销Ĳ_x000a_锔Ĳ锬Ĳ镄Ĳ镚Ĳ镤Ĳ閌Ĳ閒Ĳ閮Ĳ闄Ĳ_x000a_闘Ĳ 闪Ĳ阐Ĳ阬Ĳ陎Ĳ 陠Ĳ_x000a_陴Ĳ隂Ĳ隐Ĳ隴Ĳ难Ĳ_x000a_雒Ĳ雨Ĳ需Ĳ 霒Ĳ霢Ĳ霰Ĳ霼Ĳ 靎Ĳ靜Ĳ靲Ĳ_x000a_鞆Ĳ鞞Ĳ鞶Ĳ韌Ĳ韪Ĳ頊Ĳ頪Ĳ顊Ĳ顒Ĳ顰Ĳ顸Ĳ预Ĳ颢Ĳ颺Ĳ飒Ĳ飲Ĳ餎Ĳ餮Ĳ饊Ĳ 饜Ĳ馄Ĳ馠Ĳ駆Ĳ駞Ĳ駴Ĳ駺Ĳ騄Ĳ_x000a_騞Ĳ驀Ĳ驢Ĳ骄Ĳ骨Ĳ_x000a_髂Ĳ髦Ĳ_x000a_鬀Ĳ鬤Ĳ鬼ĲArialSuperTipShowInformationFooterTitleFooterTextFooterImageFooterSizeRefSuperTipSizeRefSuperTipView##nodefaultsimpleButtonbuttonimageButtonImagestickyButtonPressedCommandAnchorIsCheckedFSSplitButtonAnchorhyperlinkgroupHeaderIsCollapsibleIsCollapsedcheckboxradiobuttonlistColumnlistViewItemtreeViewItemHasChildrenlabelTreeViewContentLabelpcclistGalleryPcctreeViewPccdropButtonIsPressedsplitButtonDropdowncolorAreaImagecolorSwatchButtonAutomaticMoreColorsNoColorelementColorSwatchElementthumbVertSliderHorizSliderrepeatButtonscrollbarVerticalspinnerSliderTabHeaderGrippieProxyButtonOuterFrameTooltipFrameContentFrameFooterFrameFooterMainFrameFooterImageFrameFooterTitleFrameFooterExtraFrameLineFooterSplitter1TypeStrokeFooterSplitter2ToolTipLabelContentLabelFooterTitleLabelAddInNameLabelFooterExtraLabelTooltipFrameIDToolTipIDIsAcceleratorIgnoredContentFrameIDContentImageFrameIDContentImageImageSourceSrcValueFooterFrameIDFooterSplitter1IDFooterSplit㩉㩫㪒㪽㫢㬈㬲㭜㮆㮳㯡㰇㰞㰸㱏㱟㱳㲎㲭㲯㲰㳖㳽㴭㵚㶈㶵㷞㸄㸭㹘㺄㺮㻚㼋㼵㼶㽍㽽㾩㿗䀃䀳䁝䁟䂀䂯䃗䄅䄲䅚䆃䆭䇙䈁䈮䉗䉿䊪䋚䌅䌆䌳䍝䎇䎳䏜䐊䐶䑡䑱䑲䒘䒼䓦䔑䔵䕢䖉䖷䗛䘇䘳䙣"/>
    <w:docVar w:name="lbProductList_ListIndex" w:val="_x000a_Ŭ"/>
  </w:docVars>
  <w:rsids>
    <w:rsidRoot w:val="00FD2BBC"/>
    <w:rsid w:val="0000107B"/>
    <w:rsid w:val="00005A56"/>
    <w:rsid w:val="00011FE2"/>
    <w:rsid w:val="00024A59"/>
    <w:rsid w:val="00030A9B"/>
    <w:rsid w:val="000444FC"/>
    <w:rsid w:val="00044CBE"/>
    <w:rsid w:val="00061F00"/>
    <w:rsid w:val="00073416"/>
    <w:rsid w:val="000C66E5"/>
    <w:rsid w:val="000D1378"/>
    <w:rsid w:val="000F0C38"/>
    <w:rsid w:val="000F50B7"/>
    <w:rsid w:val="0010245A"/>
    <w:rsid w:val="00106083"/>
    <w:rsid w:val="0010719D"/>
    <w:rsid w:val="001339A1"/>
    <w:rsid w:val="00146E02"/>
    <w:rsid w:val="001676DB"/>
    <w:rsid w:val="0017238E"/>
    <w:rsid w:val="00173A00"/>
    <w:rsid w:val="001F595D"/>
    <w:rsid w:val="00204050"/>
    <w:rsid w:val="00231E79"/>
    <w:rsid w:val="00236129"/>
    <w:rsid w:val="00254AB1"/>
    <w:rsid w:val="00283CE9"/>
    <w:rsid w:val="002C2120"/>
    <w:rsid w:val="002E40AA"/>
    <w:rsid w:val="002F1A5A"/>
    <w:rsid w:val="003119F1"/>
    <w:rsid w:val="0033627D"/>
    <w:rsid w:val="003663E6"/>
    <w:rsid w:val="00387341"/>
    <w:rsid w:val="003B3997"/>
    <w:rsid w:val="003B65BC"/>
    <w:rsid w:val="003D2EBF"/>
    <w:rsid w:val="003E354D"/>
    <w:rsid w:val="003F0A66"/>
    <w:rsid w:val="00406277"/>
    <w:rsid w:val="00421B98"/>
    <w:rsid w:val="00425008"/>
    <w:rsid w:val="0042695D"/>
    <w:rsid w:val="00446F7F"/>
    <w:rsid w:val="00451984"/>
    <w:rsid w:val="0045293D"/>
    <w:rsid w:val="004867C5"/>
    <w:rsid w:val="0048689B"/>
    <w:rsid w:val="004A2236"/>
    <w:rsid w:val="004A6B2B"/>
    <w:rsid w:val="004B5A61"/>
    <w:rsid w:val="004D17F3"/>
    <w:rsid w:val="004D24BC"/>
    <w:rsid w:val="004E46C1"/>
    <w:rsid w:val="004E75E0"/>
    <w:rsid w:val="0050534E"/>
    <w:rsid w:val="005413C7"/>
    <w:rsid w:val="005423A3"/>
    <w:rsid w:val="00555587"/>
    <w:rsid w:val="00570B7D"/>
    <w:rsid w:val="00575216"/>
    <w:rsid w:val="00576CF4"/>
    <w:rsid w:val="00580FD7"/>
    <w:rsid w:val="0058284E"/>
    <w:rsid w:val="0058590E"/>
    <w:rsid w:val="00586122"/>
    <w:rsid w:val="005C38B4"/>
    <w:rsid w:val="005D72DF"/>
    <w:rsid w:val="0061238F"/>
    <w:rsid w:val="0064064F"/>
    <w:rsid w:val="00673AB6"/>
    <w:rsid w:val="00674029"/>
    <w:rsid w:val="00677F84"/>
    <w:rsid w:val="006905CD"/>
    <w:rsid w:val="006C6A72"/>
    <w:rsid w:val="006C796D"/>
    <w:rsid w:val="006D3C5E"/>
    <w:rsid w:val="006E2603"/>
    <w:rsid w:val="006E5542"/>
    <w:rsid w:val="006E64D5"/>
    <w:rsid w:val="0070225D"/>
    <w:rsid w:val="00726138"/>
    <w:rsid w:val="007356A7"/>
    <w:rsid w:val="00763320"/>
    <w:rsid w:val="00766014"/>
    <w:rsid w:val="00772C73"/>
    <w:rsid w:val="00776405"/>
    <w:rsid w:val="00783F63"/>
    <w:rsid w:val="007A4DE0"/>
    <w:rsid w:val="007D2742"/>
    <w:rsid w:val="007D33D1"/>
    <w:rsid w:val="007E008D"/>
    <w:rsid w:val="007E3513"/>
    <w:rsid w:val="007F4C93"/>
    <w:rsid w:val="0080774B"/>
    <w:rsid w:val="0081365A"/>
    <w:rsid w:val="00816088"/>
    <w:rsid w:val="00824DAB"/>
    <w:rsid w:val="008316D3"/>
    <w:rsid w:val="008473B6"/>
    <w:rsid w:val="00885162"/>
    <w:rsid w:val="0088764D"/>
    <w:rsid w:val="00890C9E"/>
    <w:rsid w:val="008A3FB1"/>
    <w:rsid w:val="008A4D0B"/>
    <w:rsid w:val="008B54E0"/>
    <w:rsid w:val="008C5EB9"/>
    <w:rsid w:val="008E19EB"/>
    <w:rsid w:val="009467D9"/>
    <w:rsid w:val="00962C15"/>
    <w:rsid w:val="00970617"/>
    <w:rsid w:val="00971696"/>
    <w:rsid w:val="00973931"/>
    <w:rsid w:val="0097456D"/>
    <w:rsid w:val="009A3B28"/>
    <w:rsid w:val="009A6267"/>
    <w:rsid w:val="009B31B4"/>
    <w:rsid w:val="009B5B3F"/>
    <w:rsid w:val="009C7FB0"/>
    <w:rsid w:val="009D2B0A"/>
    <w:rsid w:val="009F30BD"/>
    <w:rsid w:val="009F5D38"/>
    <w:rsid w:val="009F6063"/>
    <w:rsid w:val="009F7F98"/>
    <w:rsid w:val="00A328FE"/>
    <w:rsid w:val="00A455DB"/>
    <w:rsid w:val="00A46D64"/>
    <w:rsid w:val="00A52CFE"/>
    <w:rsid w:val="00A535BE"/>
    <w:rsid w:val="00A55C9E"/>
    <w:rsid w:val="00A562FD"/>
    <w:rsid w:val="00A74E17"/>
    <w:rsid w:val="00A804C4"/>
    <w:rsid w:val="00A92696"/>
    <w:rsid w:val="00AA1BF8"/>
    <w:rsid w:val="00AB0209"/>
    <w:rsid w:val="00AB699A"/>
    <w:rsid w:val="00AE0FE2"/>
    <w:rsid w:val="00AE5A6E"/>
    <w:rsid w:val="00AF098E"/>
    <w:rsid w:val="00B148B0"/>
    <w:rsid w:val="00B40307"/>
    <w:rsid w:val="00B4061F"/>
    <w:rsid w:val="00B73B29"/>
    <w:rsid w:val="00B92AD9"/>
    <w:rsid w:val="00BB2DF0"/>
    <w:rsid w:val="00BB7A84"/>
    <w:rsid w:val="00BE2E9A"/>
    <w:rsid w:val="00C06FFE"/>
    <w:rsid w:val="00C30073"/>
    <w:rsid w:val="00C40E49"/>
    <w:rsid w:val="00C50B0C"/>
    <w:rsid w:val="00C601EE"/>
    <w:rsid w:val="00C604F7"/>
    <w:rsid w:val="00C8018B"/>
    <w:rsid w:val="00C96970"/>
    <w:rsid w:val="00CA4ADA"/>
    <w:rsid w:val="00CC258E"/>
    <w:rsid w:val="00CC291A"/>
    <w:rsid w:val="00CD6F8B"/>
    <w:rsid w:val="00CF50A9"/>
    <w:rsid w:val="00D03ED3"/>
    <w:rsid w:val="00D3709C"/>
    <w:rsid w:val="00D3797C"/>
    <w:rsid w:val="00D47688"/>
    <w:rsid w:val="00D658CF"/>
    <w:rsid w:val="00DC5208"/>
    <w:rsid w:val="00DE66D7"/>
    <w:rsid w:val="00E003A4"/>
    <w:rsid w:val="00E62496"/>
    <w:rsid w:val="00E75609"/>
    <w:rsid w:val="00EA3BBA"/>
    <w:rsid w:val="00EB659C"/>
    <w:rsid w:val="00F068C0"/>
    <w:rsid w:val="00F41A37"/>
    <w:rsid w:val="00F50C16"/>
    <w:rsid w:val="00F532CB"/>
    <w:rsid w:val="00F80E20"/>
    <w:rsid w:val="00F8726B"/>
    <w:rsid w:val="00F9392C"/>
    <w:rsid w:val="00FB410D"/>
    <w:rsid w:val="00FC2072"/>
    <w:rsid w:val="00FD2BBC"/>
    <w:rsid w:val="00FE7867"/>
    <w:rsid w:val="00FF14FE"/>
    <w:rsid w:val="00FF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48ECF490-342A-4E1C-B0B5-459F53DA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DF0"/>
    <w:rPr>
      <w:rFonts w:ascii="Franklin Gothic Book" w:hAnsi="Franklin Gothic Book"/>
      <w:sz w:val="17"/>
      <w:szCs w:val="24"/>
      <w:lang w:val="en-GB"/>
    </w:rPr>
  </w:style>
  <w:style w:type="paragraph" w:styleId="1">
    <w:name w:val="heading 1"/>
    <w:basedOn w:val="a"/>
    <w:next w:val="a"/>
    <w:link w:val="10"/>
    <w:uiPriority w:val="99"/>
    <w:qFormat/>
    <w:rsid w:val="00BB2DF0"/>
    <w:pPr>
      <w:keepNext/>
      <w:spacing w:before="240" w:after="60"/>
      <w:jc w:val="both"/>
      <w:outlineLvl w:val="0"/>
    </w:pPr>
    <w:rPr>
      <w:rFonts w:ascii="Arial" w:hAnsi="Arial"/>
      <w:b/>
      <w:kern w:val="28"/>
      <w:sz w:val="28"/>
      <w:szCs w:val="20"/>
      <w:lang w:bidi="he-IL"/>
    </w:rPr>
  </w:style>
  <w:style w:type="paragraph" w:styleId="20">
    <w:name w:val="heading 2"/>
    <w:basedOn w:val="1"/>
    <w:next w:val="a"/>
    <w:link w:val="21"/>
    <w:uiPriority w:val="99"/>
    <w:qFormat/>
    <w:rsid w:val="00BB2DF0"/>
    <w:pPr>
      <w:tabs>
        <w:tab w:val="num" w:pos="1440"/>
      </w:tabs>
      <w:spacing w:after="240"/>
      <w:ind w:left="1440" w:hanging="720"/>
      <w:jc w:val="left"/>
      <w:outlineLvl w:val="1"/>
    </w:pPr>
    <w:rPr>
      <w:kern w:val="0"/>
      <w:sz w:val="26"/>
    </w:rPr>
  </w:style>
  <w:style w:type="paragraph" w:styleId="3">
    <w:name w:val="heading 3"/>
    <w:basedOn w:val="a"/>
    <w:next w:val="a"/>
    <w:link w:val="30"/>
    <w:uiPriority w:val="99"/>
    <w:qFormat/>
    <w:rsid w:val="00BB2DF0"/>
    <w:pPr>
      <w:keepNext/>
      <w:numPr>
        <w:ilvl w:val="2"/>
        <w:numId w:val="6"/>
      </w:numPr>
      <w:tabs>
        <w:tab w:val="clear" w:pos="720"/>
        <w:tab w:val="num" w:pos="360"/>
      </w:tabs>
      <w:spacing w:before="240" w:after="60"/>
      <w:ind w:left="360" w:hanging="360"/>
      <w:outlineLvl w:val="2"/>
    </w:pPr>
    <w:rPr>
      <w:rFonts w:ascii="Arial" w:hAnsi="Arial"/>
      <w:sz w:val="24"/>
      <w:szCs w:val="20"/>
      <w:lang w:bidi="he-IL"/>
    </w:rPr>
  </w:style>
  <w:style w:type="paragraph" w:styleId="4">
    <w:name w:val="heading 4"/>
    <w:basedOn w:val="a"/>
    <w:next w:val="a"/>
    <w:link w:val="40"/>
    <w:uiPriority w:val="99"/>
    <w:qFormat/>
    <w:rsid w:val="00BB2DF0"/>
    <w:pPr>
      <w:keepNext/>
      <w:spacing w:before="240" w:after="60"/>
      <w:outlineLvl w:val="3"/>
    </w:pPr>
    <w:rPr>
      <w:rFonts w:ascii="Arial" w:hAnsi="Arial"/>
      <w:b/>
      <w:sz w:val="24"/>
      <w:szCs w:val="20"/>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0245A"/>
    <w:rPr>
      <w:rFonts w:ascii="Cambria" w:hAnsi="Cambria" w:cs="Times New Roman"/>
      <w:b/>
      <w:bCs/>
      <w:kern w:val="32"/>
      <w:sz w:val="32"/>
      <w:szCs w:val="32"/>
      <w:lang w:val="en-GB"/>
    </w:rPr>
  </w:style>
  <w:style w:type="character" w:customStyle="1" w:styleId="21">
    <w:name w:val="Заголовок 2 Знак"/>
    <w:basedOn w:val="a0"/>
    <w:link w:val="20"/>
    <w:uiPriority w:val="99"/>
    <w:semiHidden/>
    <w:locked/>
    <w:rsid w:val="0010245A"/>
    <w:rPr>
      <w:rFonts w:ascii="Cambria" w:hAnsi="Cambria" w:cs="Times New Roman"/>
      <w:b/>
      <w:bCs/>
      <w:i/>
      <w:iCs/>
      <w:sz w:val="28"/>
      <w:szCs w:val="28"/>
      <w:lang w:val="en-GB"/>
    </w:rPr>
  </w:style>
  <w:style w:type="character" w:customStyle="1" w:styleId="30">
    <w:name w:val="Заголовок 3 Знак"/>
    <w:basedOn w:val="a0"/>
    <w:link w:val="3"/>
    <w:uiPriority w:val="99"/>
    <w:semiHidden/>
    <w:locked/>
    <w:rsid w:val="0010245A"/>
    <w:rPr>
      <w:rFonts w:ascii="Cambria" w:hAnsi="Cambria" w:cs="Times New Roman"/>
      <w:b/>
      <w:bCs/>
      <w:sz w:val="26"/>
      <w:szCs w:val="26"/>
      <w:lang w:val="en-GB"/>
    </w:rPr>
  </w:style>
  <w:style w:type="character" w:customStyle="1" w:styleId="40">
    <w:name w:val="Заголовок 4 Знак"/>
    <w:basedOn w:val="a0"/>
    <w:link w:val="4"/>
    <w:uiPriority w:val="99"/>
    <w:semiHidden/>
    <w:locked/>
    <w:rsid w:val="0010245A"/>
    <w:rPr>
      <w:rFonts w:ascii="Calibri" w:hAnsi="Calibri" w:cs="Times New Roman"/>
      <w:b/>
      <w:bCs/>
      <w:sz w:val="28"/>
      <w:szCs w:val="28"/>
      <w:lang w:val="en-GB"/>
    </w:rPr>
  </w:style>
  <w:style w:type="paragraph" w:customStyle="1" w:styleId="Code">
    <w:name w:val="Code"/>
    <w:basedOn w:val="a"/>
    <w:uiPriority w:val="99"/>
    <w:rsid w:val="00BB2DF0"/>
    <w:pPr>
      <w:ind w:left="1134"/>
    </w:pPr>
    <w:rPr>
      <w:rFonts w:ascii="Lucida Sans Typewriter" w:hAnsi="Lucida Sans Typewriter"/>
      <w:sz w:val="20"/>
    </w:rPr>
  </w:style>
  <w:style w:type="paragraph" w:styleId="a3">
    <w:name w:val="footer"/>
    <w:basedOn w:val="a"/>
    <w:link w:val="a4"/>
    <w:uiPriority w:val="99"/>
    <w:rsid w:val="00BB2DF0"/>
    <w:pPr>
      <w:tabs>
        <w:tab w:val="center" w:pos="4153"/>
        <w:tab w:val="right" w:pos="8306"/>
      </w:tabs>
    </w:pPr>
  </w:style>
  <w:style w:type="character" w:customStyle="1" w:styleId="a4">
    <w:name w:val="Нижний колонтитул Знак"/>
    <w:basedOn w:val="a0"/>
    <w:link w:val="a3"/>
    <w:uiPriority w:val="99"/>
    <w:semiHidden/>
    <w:locked/>
    <w:rsid w:val="0010245A"/>
    <w:rPr>
      <w:rFonts w:ascii="Franklin Gothic Book" w:hAnsi="Franklin Gothic Book" w:cs="Times New Roman"/>
      <w:sz w:val="24"/>
      <w:szCs w:val="24"/>
      <w:lang w:val="en-GB"/>
    </w:rPr>
  </w:style>
  <w:style w:type="paragraph" w:styleId="a5">
    <w:name w:val="header"/>
    <w:basedOn w:val="a"/>
    <w:link w:val="a6"/>
    <w:uiPriority w:val="99"/>
    <w:rsid w:val="00BB2DF0"/>
    <w:pPr>
      <w:tabs>
        <w:tab w:val="center" w:pos="4153"/>
        <w:tab w:val="right" w:pos="8306"/>
      </w:tabs>
      <w:jc w:val="both"/>
    </w:pPr>
    <w:rPr>
      <w:sz w:val="16"/>
      <w:szCs w:val="20"/>
      <w:lang w:bidi="he-IL"/>
    </w:rPr>
  </w:style>
  <w:style w:type="character" w:customStyle="1" w:styleId="a6">
    <w:name w:val="Верхний колонтитул Знак"/>
    <w:basedOn w:val="a0"/>
    <w:link w:val="a5"/>
    <w:uiPriority w:val="99"/>
    <w:semiHidden/>
    <w:locked/>
    <w:rsid w:val="0010245A"/>
    <w:rPr>
      <w:rFonts w:ascii="Franklin Gothic Book" w:hAnsi="Franklin Gothic Book" w:cs="Times New Roman"/>
      <w:sz w:val="24"/>
      <w:szCs w:val="24"/>
      <w:lang w:val="en-GB"/>
    </w:rPr>
  </w:style>
  <w:style w:type="paragraph" w:styleId="22">
    <w:name w:val="envelope return"/>
    <w:basedOn w:val="a"/>
    <w:uiPriority w:val="99"/>
    <w:rsid w:val="00BB2DF0"/>
    <w:rPr>
      <w:rFonts w:ascii="FundRunk-Normal" w:hAnsi="FundRunk-Normal"/>
      <w:i/>
      <w:sz w:val="48"/>
      <w:szCs w:val="48"/>
    </w:rPr>
  </w:style>
  <w:style w:type="paragraph" w:styleId="a7">
    <w:name w:val="annotation text"/>
    <w:basedOn w:val="a"/>
    <w:link w:val="a8"/>
    <w:uiPriority w:val="99"/>
    <w:semiHidden/>
    <w:rsid w:val="00BB2DF0"/>
    <w:rPr>
      <w:sz w:val="24"/>
    </w:rPr>
  </w:style>
  <w:style w:type="character" w:customStyle="1" w:styleId="a8">
    <w:name w:val="Текст примечания Знак"/>
    <w:basedOn w:val="a0"/>
    <w:link w:val="a7"/>
    <w:uiPriority w:val="99"/>
    <w:semiHidden/>
    <w:locked/>
    <w:rsid w:val="0058284E"/>
    <w:rPr>
      <w:rFonts w:ascii="Franklin Gothic Book" w:hAnsi="Franklin Gothic Book" w:cs="Times New Roman"/>
      <w:sz w:val="24"/>
      <w:szCs w:val="24"/>
      <w:lang w:val="en-GB"/>
    </w:rPr>
  </w:style>
  <w:style w:type="paragraph" w:customStyle="1" w:styleId="Answer">
    <w:name w:val="Answer"/>
    <w:basedOn w:val="a"/>
    <w:next w:val="Question"/>
    <w:uiPriority w:val="99"/>
    <w:rsid w:val="00BB2DF0"/>
    <w:pPr>
      <w:numPr>
        <w:numId w:val="3"/>
      </w:numPr>
    </w:pPr>
    <w:rPr>
      <w:i/>
    </w:rPr>
  </w:style>
  <w:style w:type="paragraph" w:customStyle="1" w:styleId="Question">
    <w:name w:val="Question"/>
    <w:basedOn w:val="a"/>
    <w:next w:val="Answer"/>
    <w:uiPriority w:val="99"/>
    <w:rsid w:val="00BB2DF0"/>
    <w:pPr>
      <w:numPr>
        <w:numId w:val="2"/>
      </w:numPr>
    </w:pPr>
  </w:style>
  <w:style w:type="paragraph" w:customStyle="1" w:styleId="Bodycopy">
    <w:name w:val="Body copy"/>
    <w:basedOn w:val="a"/>
    <w:rsid w:val="00BB2DF0"/>
    <w:pPr>
      <w:spacing w:line="240" w:lineRule="exact"/>
    </w:pPr>
    <w:rPr>
      <w:lang w:val="en-US"/>
    </w:rPr>
  </w:style>
  <w:style w:type="paragraph" w:customStyle="1" w:styleId="SectionHeading">
    <w:name w:val="Section Heading"/>
    <w:basedOn w:val="ColoredText"/>
    <w:next w:val="Bodycopy"/>
    <w:uiPriority w:val="99"/>
    <w:rsid w:val="00BB2DF0"/>
    <w:rPr>
      <w:rFonts w:ascii="Franklin Gothic Medium" w:hAnsi="Franklin Gothic Medium"/>
      <w:sz w:val="24"/>
    </w:rPr>
  </w:style>
  <w:style w:type="paragraph" w:customStyle="1" w:styleId="Subject">
    <w:name w:val="Subject"/>
    <w:basedOn w:val="a"/>
    <w:uiPriority w:val="99"/>
    <w:rsid w:val="00BB2DF0"/>
    <w:pPr>
      <w:jc w:val="center"/>
    </w:pPr>
    <w:rPr>
      <w:rFonts w:ascii="Century Schoolbook" w:hAnsi="Century Schoolbook"/>
      <w:b/>
      <w:sz w:val="32"/>
      <w:u w:val="single"/>
    </w:rPr>
  </w:style>
  <w:style w:type="paragraph" w:styleId="a9">
    <w:name w:val="Plain Text"/>
    <w:basedOn w:val="a"/>
    <w:link w:val="aa"/>
    <w:uiPriority w:val="99"/>
    <w:rsid w:val="00BB2DF0"/>
    <w:rPr>
      <w:sz w:val="22"/>
    </w:rPr>
  </w:style>
  <w:style w:type="character" w:customStyle="1" w:styleId="aa">
    <w:name w:val="Текст Знак"/>
    <w:basedOn w:val="a0"/>
    <w:link w:val="a9"/>
    <w:uiPriority w:val="99"/>
    <w:semiHidden/>
    <w:locked/>
    <w:rsid w:val="0010245A"/>
    <w:rPr>
      <w:rFonts w:ascii="Courier New" w:hAnsi="Courier New" w:cs="Courier New"/>
      <w:sz w:val="20"/>
      <w:szCs w:val="20"/>
      <w:lang w:val="en-GB"/>
    </w:rPr>
  </w:style>
  <w:style w:type="paragraph" w:customStyle="1" w:styleId="MergedAnswer">
    <w:name w:val="MergedAnswer"/>
    <w:basedOn w:val="a"/>
    <w:uiPriority w:val="99"/>
    <w:rsid w:val="00BB2DF0"/>
  </w:style>
  <w:style w:type="paragraph" w:styleId="2">
    <w:name w:val="toc 2"/>
    <w:basedOn w:val="a"/>
    <w:next w:val="a"/>
    <w:autoRedefine/>
    <w:uiPriority w:val="99"/>
    <w:semiHidden/>
    <w:rsid w:val="00BB2DF0"/>
    <w:pPr>
      <w:widowControl w:val="0"/>
      <w:numPr>
        <w:numId w:val="4"/>
      </w:numPr>
      <w:tabs>
        <w:tab w:val="left" w:pos="851"/>
        <w:tab w:val="right" w:pos="8335"/>
      </w:tabs>
      <w:ind w:left="0" w:firstLine="0"/>
    </w:pPr>
    <w:rPr>
      <w:rFonts w:ascii="Times New Roman" w:eastAsia="PMingLiU" w:hAnsi="Times New Roman"/>
      <w:kern w:val="2"/>
      <w:sz w:val="40"/>
      <w:lang w:val="en-US" w:eastAsia="zh-TW"/>
    </w:rPr>
  </w:style>
  <w:style w:type="paragraph" w:customStyle="1" w:styleId="StandFirstIntroduction">
    <w:name w:val="Stand First Introduction"/>
    <w:basedOn w:val="a"/>
    <w:uiPriority w:val="99"/>
    <w:rsid w:val="00BB2DF0"/>
    <w:pPr>
      <w:spacing w:line="360" w:lineRule="exact"/>
    </w:pPr>
    <w:rPr>
      <w:sz w:val="24"/>
    </w:rPr>
  </w:style>
  <w:style w:type="paragraph" w:customStyle="1" w:styleId="PartnerName">
    <w:name w:val="Partner Name"/>
    <w:basedOn w:val="ColoredText"/>
    <w:uiPriority w:val="99"/>
    <w:rsid w:val="00BB2DF0"/>
    <w:pPr>
      <w:spacing w:after="10" w:line="240" w:lineRule="auto"/>
    </w:pPr>
    <w:rPr>
      <w:rFonts w:ascii="Franklin Gothic Medium" w:hAnsi="Franklin Gothic Medium"/>
      <w:bCs/>
      <w:sz w:val="32"/>
    </w:rPr>
  </w:style>
  <w:style w:type="paragraph" w:customStyle="1" w:styleId="WHITEPAPER">
    <w:name w:val="WHITE PAPER"/>
    <w:basedOn w:val="ColoredText"/>
    <w:uiPriority w:val="99"/>
    <w:rsid w:val="00BB2DF0"/>
    <w:pPr>
      <w:spacing w:before="100" w:line="240" w:lineRule="auto"/>
      <w:jc w:val="right"/>
    </w:pPr>
    <w:rPr>
      <w:rFonts w:ascii="Franklin Gothic Medium" w:hAnsi="Franklin Gothic Medium"/>
      <w:sz w:val="14"/>
    </w:rPr>
  </w:style>
  <w:style w:type="paragraph" w:customStyle="1" w:styleId="Tabletextheading">
    <w:name w:val="Table text heading"/>
    <w:basedOn w:val="a"/>
    <w:next w:val="Tabletext"/>
    <w:uiPriority w:val="99"/>
    <w:rsid w:val="00BB2DF0"/>
    <w:pPr>
      <w:spacing w:before="40" w:after="20"/>
    </w:pPr>
    <w:rPr>
      <w:rFonts w:ascii="Franklin Gothic Medium" w:hAnsi="Franklin Gothic Medium"/>
      <w:b/>
      <w:bCs/>
    </w:rPr>
  </w:style>
  <w:style w:type="paragraph" w:customStyle="1" w:styleId="Bullet">
    <w:name w:val="Bullet"/>
    <w:basedOn w:val="Bulletcolored"/>
    <w:uiPriority w:val="99"/>
    <w:rsid w:val="00890C9E"/>
    <w:pPr>
      <w:numPr>
        <w:numId w:val="10"/>
      </w:numPr>
    </w:pPr>
    <w:rPr>
      <w:color w:val="auto"/>
    </w:rPr>
  </w:style>
  <w:style w:type="paragraph" w:customStyle="1" w:styleId="Bodycopyheading">
    <w:name w:val="Body copy heading"/>
    <w:basedOn w:val="Bodycopy"/>
    <w:next w:val="Bodycopy"/>
    <w:uiPriority w:val="99"/>
    <w:rsid w:val="00BB2DF0"/>
    <w:rPr>
      <w:rFonts w:ascii="Franklin Gothic Heavy" w:hAnsi="Franklin Gothic Heavy"/>
      <w:szCs w:val="17"/>
    </w:rPr>
  </w:style>
  <w:style w:type="paragraph" w:customStyle="1" w:styleId="Disclaimer">
    <w:name w:val="Disclaimer"/>
    <w:basedOn w:val="Bodycopy"/>
    <w:uiPriority w:val="99"/>
    <w:rsid w:val="00BB2DF0"/>
    <w:pPr>
      <w:spacing w:line="120" w:lineRule="exact"/>
    </w:pPr>
    <w:rPr>
      <w:sz w:val="11"/>
    </w:rPr>
  </w:style>
  <w:style w:type="paragraph" w:customStyle="1" w:styleId="Pullquote">
    <w:name w:val="Pull quote"/>
    <w:basedOn w:val="ColoredText"/>
    <w:uiPriority w:val="99"/>
    <w:rsid w:val="00BB2DF0"/>
    <w:pPr>
      <w:spacing w:line="360" w:lineRule="exact"/>
    </w:pPr>
    <w:rPr>
      <w:sz w:val="30"/>
    </w:rPr>
  </w:style>
  <w:style w:type="paragraph" w:customStyle="1" w:styleId="Diagramcaption">
    <w:name w:val="Diagram caption"/>
    <w:basedOn w:val="ColoredText"/>
    <w:uiPriority w:val="99"/>
    <w:rsid w:val="00BB2DF0"/>
    <w:rPr>
      <w:rFonts w:ascii="Franklin Gothic Medium" w:hAnsi="Franklin Gothic Medium"/>
      <w:sz w:val="19"/>
    </w:rPr>
  </w:style>
  <w:style w:type="paragraph" w:styleId="11">
    <w:name w:val="toc 1"/>
    <w:basedOn w:val="a"/>
    <w:next w:val="a"/>
    <w:uiPriority w:val="99"/>
    <w:semiHidden/>
    <w:rsid w:val="00BB2DF0"/>
    <w:pPr>
      <w:tabs>
        <w:tab w:val="right" w:pos="3289"/>
      </w:tabs>
      <w:spacing w:line="360" w:lineRule="exact"/>
    </w:pPr>
    <w:rPr>
      <w:noProof/>
      <w:color w:val="FFFFFF"/>
      <w:sz w:val="24"/>
    </w:rPr>
  </w:style>
  <w:style w:type="paragraph" w:styleId="31">
    <w:name w:val="toc 3"/>
    <w:basedOn w:val="a"/>
    <w:next w:val="a"/>
    <w:autoRedefine/>
    <w:uiPriority w:val="99"/>
    <w:semiHidden/>
    <w:rsid w:val="00BB2DF0"/>
    <w:pPr>
      <w:ind w:left="440"/>
    </w:pPr>
  </w:style>
  <w:style w:type="paragraph" w:styleId="41">
    <w:name w:val="toc 4"/>
    <w:basedOn w:val="a"/>
    <w:next w:val="a"/>
    <w:autoRedefine/>
    <w:uiPriority w:val="99"/>
    <w:semiHidden/>
    <w:rsid w:val="00BB2DF0"/>
    <w:pPr>
      <w:ind w:left="660"/>
    </w:pPr>
  </w:style>
  <w:style w:type="paragraph" w:styleId="5">
    <w:name w:val="toc 5"/>
    <w:basedOn w:val="a"/>
    <w:next w:val="a"/>
    <w:autoRedefine/>
    <w:uiPriority w:val="99"/>
    <w:semiHidden/>
    <w:rsid w:val="00BB2DF0"/>
    <w:pPr>
      <w:ind w:left="880"/>
    </w:pPr>
  </w:style>
  <w:style w:type="paragraph" w:styleId="6">
    <w:name w:val="toc 6"/>
    <w:basedOn w:val="a"/>
    <w:next w:val="a"/>
    <w:autoRedefine/>
    <w:uiPriority w:val="99"/>
    <w:semiHidden/>
    <w:rsid w:val="00BB2DF0"/>
    <w:pPr>
      <w:ind w:left="1100"/>
    </w:pPr>
  </w:style>
  <w:style w:type="paragraph" w:styleId="7">
    <w:name w:val="toc 7"/>
    <w:basedOn w:val="a"/>
    <w:next w:val="a"/>
    <w:autoRedefine/>
    <w:uiPriority w:val="99"/>
    <w:semiHidden/>
    <w:rsid w:val="00BB2DF0"/>
    <w:pPr>
      <w:ind w:left="1320"/>
    </w:pPr>
  </w:style>
  <w:style w:type="paragraph" w:styleId="8">
    <w:name w:val="toc 8"/>
    <w:basedOn w:val="a"/>
    <w:next w:val="a"/>
    <w:autoRedefine/>
    <w:uiPriority w:val="99"/>
    <w:semiHidden/>
    <w:rsid w:val="00BB2DF0"/>
    <w:pPr>
      <w:ind w:left="1540"/>
    </w:pPr>
  </w:style>
  <w:style w:type="paragraph" w:styleId="9">
    <w:name w:val="toc 9"/>
    <w:basedOn w:val="a"/>
    <w:next w:val="a"/>
    <w:autoRedefine/>
    <w:uiPriority w:val="99"/>
    <w:semiHidden/>
    <w:rsid w:val="00BB2DF0"/>
    <w:pPr>
      <w:ind w:left="1760"/>
    </w:pPr>
  </w:style>
  <w:style w:type="character" w:styleId="ab">
    <w:name w:val="Hyperlink"/>
    <w:basedOn w:val="a0"/>
    <w:uiPriority w:val="99"/>
    <w:rsid w:val="00BB2DF0"/>
    <w:rPr>
      <w:rFonts w:cs="Times New Roman"/>
      <w:color w:val="0000FF"/>
      <w:u w:val="single"/>
    </w:rPr>
  </w:style>
  <w:style w:type="paragraph" w:customStyle="1" w:styleId="AutoCorrect">
    <w:name w:val="AutoCorrect"/>
    <w:uiPriority w:val="99"/>
    <w:rsid w:val="00BB2DF0"/>
    <w:rPr>
      <w:sz w:val="20"/>
      <w:szCs w:val="20"/>
      <w:lang w:val="en-GB" w:bidi="he-IL"/>
    </w:rPr>
  </w:style>
  <w:style w:type="paragraph" w:styleId="ac">
    <w:name w:val="Body Text"/>
    <w:basedOn w:val="a"/>
    <w:link w:val="ad"/>
    <w:uiPriority w:val="99"/>
    <w:rsid w:val="00BB2DF0"/>
    <w:pPr>
      <w:spacing w:after="120"/>
    </w:pPr>
    <w:rPr>
      <w:rFonts w:ascii="Arial" w:hAnsi="Arial"/>
      <w:sz w:val="20"/>
      <w:szCs w:val="20"/>
      <w:lang w:val="en-US" w:bidi="he-IL"/>
    </w:rPr>
  </w:style>
  <w:style w:type="character" w:customStyle="1" w:styleId="ad">
    <w:name w:val="Основной текст Знак"/>
    <w:basedOn w:val="a0"/>
    <w:link w:val="ac"/>
    <w:uiPriority w:val="99"/>
    <w:semiHidden/>
    <w:locked/>
    <w:rsid w:val="0010245A"/>
    <w:rPr>
      <w:rFonts w:ascii="Franklin Gothic Book" w:hAnsi="Franklin Gothic Book" w:cs="Times New Roman"/>
      <w:sz w:val="24"/>
      <w:szCs w:val="24"/>
      <w:lang w:val="en-GB"/>
    </w:rPr>
  </w:style>
  <w:style w:type="paragraph" w:customStyle="1" w:styleId="Bulletcolored">
    <w:name w:val="Bullet colored"/>
    <w:basedOn w:val="ColoredText"/>
    <w:uiPriority w:val="99"/>
    <w:rsid w:val="00890C9E"/>
    <w:pPr>
      <w:numPr>
        <w:numId w:val="11"/>
      </w:numPr>
    </w:pPr>
    <w:rPr>
      <w:szCs w:val="17"/>
    </w:rPr>
  </w:style>
  <w:style w:type="paragraph" w:customStyle="1" w:styleId="ColoredText">
    <w:name w:val="Colored Text"/>
    <w:basedOn w:val="Bodycopy"/>
    <w:uiPriority w:val="99"/>
    <w:rsid w:val="00BB2DF0"/>
    <w:rPr>
      <w:color w:val="FF3300"/>
    </w:rPr>
  </w:style>
  <w:style w:type="paragraph" w:customStyle="1" w:styleId="DocumentTitle">
    <w:name w:val="Document Title"/>
    <w:basedOn w:val="ColoredText"/>
    <w:uiPriority w:val="99"/>
    <w:rsid w:val="00BB2DF0"/>
    <w:pPr>
      <w:spacing w:line="360" w:lineRule="exact"/>
    </w:pPr>
    <w:rPr>
      <w:rFonts w:ascii="Franklin Gothic Medium" w:hAnsi="Franklin Gothic Medium"/>
      <w:color w:val="auto"/>
      <w:sz w:val="32"/>
    </w:rPr>
  </w:style>
  <w:style w:type="paragraph" w:customStyle="1" w:styleId="Tableheading">
    <w:name w:val="Table heading"/>
    <w:basedOn w:val="ColoredText"/>
    <w:uiPriority w:val="99"/>
    <w:rsid w:val="00BB2DF0"/>
    <w:rPr>
      <w:rFonts w:ascii="Franklin Gothic Medium" w:hAnsi="Franklin Gothic Medium"/>
      <w:bCs/>
    </w:rPr>
  </w:style>
  <w:style w:type="paragraph" w:customStyle="1" w:styleId="Bulletbold">
    <w:name w:val="Bullet bold"/>
    <w:basedOn w:val="Bullet"/>
    <w:uiPriority w:val="99"/>
    <w:rsid w:val="00890C9E"/>
    <w:pPr>
      <w:numPr>
        <w:numId w:val="9"/>
      </w:numPr>
    </w:pPr>
    <w:rPr>
      <w:rFonts w:ascii="Franklin Gothic Heavy" w:hAnsi="Franklin Gothic Heavy"/>
    </w:rPr>
  </w:style>
  <w:style w:type="paragraph" w:customStyle="1" w:styleId="Contents">
    <w:name w:val="Contents"/>
    <w:basedOn w:val="Bodycopy"/>
    <w:uiPriority w:val="99"/>
    <w:rsid w:val="00BB2DF0"/>
    <w:pPr>
      <w:spacing w:line="480" w:lineRule="exact"/>
    </w:pPr>
    <w:rPr>
      <w:rFonts w:ascii="Franklin Gothic Medium" w:hAnsi="Franklin Gothic Medium"/>
      <w:color w:val="FFFFFF"/>
      <w:sz w:val="30"/>
    </w:rPr>
  </w:style>
  <w:style w:type="character" w:styleId="ae">
    <w:name w:val="page number"/>
    <w:basedOn w:val="a0"/>
    <w:uiPriority w:val="99"/>
    <w:rsid w:val="00BB2DF0"/>
    <w:rPr>
      <w:rFonts w:ascii="Franklin Gothic Book" w:hAnsi="Franklin Gothic Book" w:cs="Times New Roman"/>
      <w:spacing w:val="20"/>
      <w:sz w:val="16"/>
    </w:rPr>
  </w:style>
  <w:style w:type="paragraph" w:customStyle="1" w:styleId="Tabletext">
    <w:name w:val="Table text"/>
    <w:basedOn w:val="Bodycopy"/>
    <w:uiPriority w:val="99"/>
    <w:rsid w:val="00BB2DF0"/>
    <w:pPr>
      <w:spacing w:after="40"/>
    </w:pPr>
  </w:style>
  <w:style w:type="paragraph" w:customStyle="1" w:styleId="OrangeText">
    <w:name w:val="Orange Text"/>
    <w:basedOn w:val="a"/>
    <w:uiPriority w:val="99"/>
    <w:rsid w:val="00BB2DF0"/>
    <w:pPr>
      <w:spacing w:line="240" w:lineRule="exact"/>
    </w:pPr>
    <w:rPr>
      <w:color w:val="FF3300"/>
    </w:rPr>
  </w:style>
  <w:style w:type="paragraph" w:customStyle="1" w:styleId="Casestudydescription">
    <w:name w:val="Case study description"/>
    <w:basedOn w:val="a"/>
    <w:uiPriority w:val="99"/>
    <w:rsid w:val="00BB2DF0"/>
    <w:rPr>
      <w:rFonts w:ascii="Franklin Gothic Medium" w:hAnsi="Franklin Gothic Medium"/>
      <w:color w:val="FFFFFF"/>
      <w:sz w:val="24"/>
    </w:rPr>
  </w:style>
  <w:style w:type="paragraph" w:customStyle="1" w:styleId="PullQuotecredit">
    <w:name w:val="Pull Quote credit"/>
    <w:basedOn w:val="Pullquote"/>
    <w:uiPriority w:val="99"/>
    <w:rsid w:val="00BB2DF0"/>
    <w:pPr>
      <w:spacing w:before="120" w:line="240" w:lineRule="exact"/>
    </w:pPr>
    <w:rPr>
      <w:sz w:val="16"/>
    </w:rPr>
  </w:style>
  <w:style w:type="paragraph" w:customStyle="1" w:styleId="Diagramtitle">
    <w:name w:val="Diagram title"/>
    <w:basedOn w:val="Bodycopy"/>
    <w:uiPriority w:val="99"/>
    <w:rsid w:val="00BB2DF0"/>
    <w:rPr>
      <w:rFonts w:ascii="Franklin Gothic Medium" w:hAnsi="Franklin Gothic Medium"/>
      <w:color w:val="FFFFFF"/>
      <w:sz w:val="19"/>
    </w:rPr>
  </w:style>
  <w:style w:type="paragraph" w:customStyle="1" w:styleId="Bullet2">
    <w:name w:val="Bullet2"/>
    <w:basedOn w:val="Bullet"/>
    <w:uiPriority w:val="99"/>
    <w:rsid w:val="00BB2DF0"/>
    <w:pPr>
      <w:numPr>
        <w:numId w:val="0"/>
      </w:numPr>
      <w:ind w:left="170"/>
    </w:pPr>
  </w:style>
  <w:style w:type="paragraph" w:customStyle="1" w:styleId="SectionHeadingGrey">
    <w:name w:val="Section Heading Grey"/>
    <w:basedOn w:val="SectionHeading"/>
    <w:uiPriority w:val="99"/>
    <w:rsid w:val="00BB2DF0"/>
    <w:rPr>
      <w:color w:val="666666"/>
    </w:rPr>
  </w:style>
  <w:style w:type="paragraph" w:customStyle="1" w:styleId="BulletGrey">
    <w:name w:val="Bullet Grey"/>
    <w:basedOn w:val="Bullet"/>
    <w:uiPriority w:val="99"/>
    <w:rsid w:val="00890C9E"/>
    <w:pPr>
      <w:numPr>
        <w:numId w:val="7"/>
      </w:numPr>
    </w:pPr>
  </w:style>
  <w:style w:type="paragraph" w:customStyle="1" w:styleId="TableTitle">
    <w:name w:val="Table Title"/>
    <w:basedOn w:val="Tabletextheading"/>
    <w:uiPriority w:val="99"/>
    <w:rsid w:val="00BB2DF0"/>
    <w:pPr>
      <w:ind w:left="60"/>
    </w:pPr>
    <w:rPr>
      <w:color w:val="FFFFFF"/>
      <w:szCs w:val="17"/>
    </w:rPr>
  </w:style>
  <w:style w:type="paragraph" w:styleId="af">
    <w:name w:val="envelope address"/>
    <w:basedOn w:val="a"/>
    <w:uiPriority w:val="99"/>
    <w:rsid w:val="00BB2DF0"/>
    <w:pPr>
      <w:framePr w:w="7920" w:h="1980" w:hRule="exact" w:hSpace="180" w:wrap="auto" w:hAnchor="page" w:xAlign="center" w:yAlign="bottom"/>
      <w:ind w:left="2880"/>
    </w:pPr>
    <w:rPr>
      <w:rFonts w:ascii="Arial" w:hAnsi="Arial" w:cs="Arial"/>
      <w:sz w:val="24"/>
    </w:rPr>
  </w:style>
  <w:style w:type="paragraph" w:customStyle="1" w:styleId="BulletLevel2">
    <w:name w:val="Bullet Level2"/>
    <w:basedOn w:val="BulletGrey"/>
    <w:uiPriority w:val="99"/>
    <w:rsid w:val="00BB2DF0"/>
    <w:pPr>
      <w:numPr>
        <w:numId w:val="8"/>
      </w:numPr>
    </w:pPr>
  </w:style>
  <w:style w:type="paragraph" w:styleId="af0">
    <w:name w:val="Balloon Text"/>
    <w:basedOn w:val="a"/>
    <w:link w:val="af1"/>
    <w:uiPriority w:val="99"/>
    <w:semiHidden/>
    <w:rsid w:val="00BB2DF0"/>
    <w:rPr>
      <w:rFonts w:ascii="Tahoma" w:hAnsi="Tahoma" w:cs="Tahoma"/>
      <w:sz w:val="16"/>
      <w:szCs w:val="16"/>
    </w:rPr>
  </w:style>
  <w:style w:type="character" w:customStyle="1" w:styleId="af1">
    <w:name w:val="Текст выноски Знак"/>
    <w:basedOn w:val="a0"/>
    <w:link w:val="af0"/>
    <w:uiPriority w:val="99"/>
    <w:semiHidden/>
    <w:locked/>
    <w:rsid w:val="0010245A"/>
    <w:rPr>
      <w:rFonts w:cs="Times New Roman"/>
      <w:sz w:val="2"/>
      <w:lang w:val="en-GB"/>
    </w:rPr>
  </w:style>
  <w:style w:type="paragraph" w:styleId="af2">
    <w:name w:val="footnote text"/>
    <w:basedOn w:val="a"/>
    <w:link w:val="af3"/>
    <w:uiPriority w:val="99"/>
    <w:rsid w:val="00816088"/>
    <w:rPr>
      <w:sz w:val="20"/>
      <w:szCs w:val="20"/>
    </w:rPr>
  </w:style>
  <w:style w:type="character" w:customStyle="1" w:styleId="af3">
    <w:name w:val="Текст сноски Знак"/>
    <w:basedOn w:val="a0"/>
    <w:link w:val="af2"/>
    <w:uiPriority w:val="99"/>
    <w:locked/>
    <w:rsid w:val="00816088"/>
    <w:rPr>
      <w:rFonts w:ascii="Franklin Gothic Book" w:hAnsi="Franklin Gothic Book" w:cs="Times New Roman"/>
      <w:lang w:val="en-GB"/>
    </w:rPr>
  </w:style>
  <w:style w:type="character" w:styleId="af4">
    <w:name w:val="footnote reference"/>
    <w:basedOn w:val="a0"/>
    <w:uiPriority w:val="99"/>
    <w:rsid w:val="00816088"/>
    <w:rPr>
      <w:rFonts w:cs="Times New Roman"/>
      <w:vertAlign w:val="superscript"/>
    </w:rPr>
  </w:style>
  <w:style w:type="character" w:styleId="af5">
    <w:name w:val="annotation reference"/>
    <w:basedOn w:val="a0"/>
    <w:uiPriority w:val="99"/>
    <w:rsid w:val="0058284E"/>
    <w:rPr>
      <w:rFonts w:cs="Times New Roman"/>
      <w:sz w:val="16"/>
      <w:szCs w:val="16"/>
    </w:rPr>
  </w:style>
  <w:style w:type="paragraph" w:styleId="af6">
    <w:name w:val="annotation subject"/>
    <w:basedOn w:val="a7"/>
    <w:next w:val="a7"/>
    <w:link w:val="af7"/>
    <w:uiPriority w:val="99"/>
    <w:rsid w:val="0058284E"/>
    <w:rPr>
      <w:b/>
      <w:bCs/>
      <w:sz w:val="20"/>
      <w:szCs w:val="20"/>
    </w:rPr>
  </w:style>
  <w:style w:type="character" w:customStyle="1" w:styleId="af7">
    <w:name w:val="Тема примечания Знак"/>
    <w:basedOn w:val="a8"/>
    <w:link w:val="af6"/>
    <w:uiPriority w:val="99"/>
    <w:locked/>
    <w:rsid w:val="0058284E"/>
    <w:rPr>
      <w:rFonts w:ascii="Franklin Gothic Book" w:hAnsi="Franklin Gothic Book" w:cs="Times New Roman"/>
      <w:sz w:val="24"/>
      <w:szCs w:val="24"/>
      <w:lang w:val="en-GB"/>
    </w:rPr>
  </w:style>
  <w:style w:type="table" w:styleId="af8">
    <w:name w:val="Table Grid"/>
    <w:basedOn w:val="a1"/>
    <w:uiPriority w:val="99"/>
    <w:rsid w:val="005861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6">
    <w:name w:val="Light List Accent 6"/>
    <w:basedOn w:val="a1"/>
    <w:uiPriority w:val="99"/>
    <w:rsid w:val="00586122"/>
    <w:rPr>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0"/>
    <w:rPr>
      <w:rFonts w:ascii="Franklin Gothic Book" w:hAnsi="Franklin Gothic Book"/>
      <w:sz w:val="17"/>
      <w:szCs w:val="24"/>
      <w:lang w:val="en-GB"/>
    </w:rPr>
  </w:style>
  <w:style w:type="paragraph" w:styleId="Heading1">
    <w:name w:val="heading 1"/>
    <w:basedOn w:val="Normal"/>
    <w:next w:val="Normal"/>
    <w:link w:val="Heading1Char"/>
    <w:uiPriority w:val="99"/>
    <w:qFormat/>
    <w:rsid w:val="00BB2DF0"/>
    <w:pPr>
      <w:keepNext/>
      <w:spacing w:before="240" w:after="60"/>
      <w:jc w:val="both"/>
      <w:outlineLvl w:val="0"/>
    </w:pPr>
    <w:rPr>
      <w:rFonts w:ascii="Arial" w:hAnsi="Arial"/>
      <w:b/>
      <w:kern w:val="28"/>
      <w:sz w:val="28"/>
      <w:szCs w:val="20"/>
      <w:lang w:bidi="he-IL"/>
    </w:rPr>
  </w:style>
  <w:style w:type="paragraph" w:styleId="Heading2">
    <w:name w:val="heading 2"/>
    <w:basedOn w:val="Heading1"/>
    <w:next w:val="Normal"/>
    <w:link w:val="Heading2Char"/>
    <w:uiPriority w:val="99"/>
    <w:qFormat/>
    <w:rsid w:val="00BB2DF0"/>
    <w:pPr>
      <w:tabs>
        <w:tab w:val="num" w:pos="1440"/>
      </w:tabs>
      <w:spacing w:after="240"/>
      <w:ind w:left="1440" w:hanging="720"/>
      <w:jc w:val="left"/>
      <w:outlineLvl w:val="1"/>
    </w:pPr>
    <w:rPr>
      <w:kern w:val="0"/>
      <w:sz w:val="26"/>
    </w:rPr>
  </w:style>
  <w:style w:type="paragraph" w:styleId="Heading3">
    <w:name w:val="heading 3"/>
    <w:basedOn w:val="Normal"/>
    <w:next w:val="Normal"/>
    <w:link w:val="Heading3Char"/>
    <w:uiPriority w:val="99"/>
    <w:qFormat/>
    <w:rsid w:val="00BB2DF0"/>
    <w:pPr>
      <w:keepNext/>
      <w:numPr>
        <w:ilvl w:val="2"/>
        <w:numId w:val="6"/>
      </w:numPr>
      <w:tabs>
        <w:tab w:val="clear" w:pos="720"/>
        <w:tab w:val="num" w:pos="360"/>
      </w:tabs>
      <w:spacing w:before="240" w:after="60"/>
      <w:ind w:left="360" w:hanging="360"/>
      <w:outlineLvl w:val="2"/>
    </w:pPr>
    <w:rPr>
      <w:rFonts w:ascii="Arial" w:hAnsi="Arial"/>
      <w:sz w:val="24"/>
      <w:szCs w:val="20"/>
      <w:lang w:bidi="he-IL"/>
    </w:rPr>
  </w:style>
  <w:style w:type="paragraph" w:styleId="Heading4">
    <w:name w:val="heading 4"/>
    <w:basedOn w:val="Normal"/>
    <w:next w:val="Normal"/>
    <w:link w:val="Heading4Char"/>
    <w:uiPriority w:val="99"/>
    <w:qFormat/>
    <w:rsid w:val="00BB2DF0"/>
    <w:pPr>
      <w:keepNext/>
      <w:spacing w:before="240" w:after="60"/>
      <w:outlineLvl w:val="3"/>
    </w:pPr>
    <w:rPr>
      <w:rFonts w:ascii="Arial" w:hAnsi="Arial"/>
      <w:b/>
      <w:sz w:val="24"/>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245A"/>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10245A"/>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sid w:val="0010245A"/>
    <w:rPr>
      <w:rFonts w:ascii="Cambria" w:hAnsi="Cambria" w:cs="Times New Roman"/>
      <w:b/>
      <w:bCs/>
      <w:sz w:val="26"/>
      <w:szCs w:val="26"/>
      <w:lang w:val="en-GB"/>
    </w:rPr>
  </w:style>
  <w:style w:type="character" w:customStyle="1" w:styleId="Heading4Char">
    <w:name w:val="Heading 4 Char"/>
    <w:basedOn w:val="DefaultParagraphFont"/>
    <w:link w:val="Heading4"/>
    <w:uiPriority w:val="99"/>
    <w:semiHidden/>
    <w:locked/>
    <w:rsid w:val="0010245A"/>
    <w:rPr>
      <w:rFonts w:ascii="Calibri" w:hAnsi="Calibri" w:cs="Times New Roman"/>
      <w:b/>
      <w:bCs/>
      <w:sz w:val="28"/>
      <w:szCs w:val="28"/>
      <w:lang w:val="en-GB"/>
    </w:rPr>
  </w:style>
  <w:style w:type="paragraph" w:customStyle="1" w:styleId="Code">
    <w:name w:val="Code"/>
    <w:basedOn w:val="Normal"/>
    <w:uiPriority w:val="99"/>
    <w:rsid w:val="00BB2DF0"/>
    <w:pPr>
      <w:ind w:left="1134"/>
    </w:pPr>
    <w:rPr>
      <w:rFonts w:ascii="Lucida Sans Typewriter" w:hAnsi="Lucida Sans Typewriter"/>
      <w:sz w:val="20"/>
    </w:rPr>
  </w:style>
  <w:style w:type="paragraph" w:styleId="Footer">
    <w:name w:val="footer"/>
    <w:basedOn w:val="Normal"/>
    <w:link w:val="FooterChar"/>
    <w:uiPriority w:val="99"/>
    <w:rsid w:val="00BB2DF0"/>
    <w:pPr>
      <w:tabs>
        <w:tab w:val="center" w:pos="4153"/>
        <w:tab w:val="right" w:pos="8306"/>
      </w:tabs>
    </w:pPr>
  </w:style>
  <w:style w:type="character" w:customStyle="1" w:styleId="FooterChar">
    <w:name w:val="Footer Char"/>
    <w:basedOn w:val="DefaultParagraphFont"/>
    <w:link w:val="Footer"/>
    <w:uiPriority w:val="99"/>
    <w:semiHidden/>
    <w:locked/>
    <w:rsid w:val="0010245A"/>
    <w:rPr>
      <w:rFonts w:ascii="Franklin Gothic Book" w:hAnsi="Franklin Gothic Book" w:cs="Times New Roman"/>
      <w:sz w:val="24"/>
      <w:szCs w:val="24"/>
      <w:lang w:val="en-GB"/>
    </w:rPr>
  </w:style>
  <w:style w:type="paragraph" w:styleId="Header">
    <w:name w:val="header"/>
    <w:basedOn w:val="Normal"/>
    <w:link w:val="HeaderChar"/>
    <w:uiPriority w:val="99"/>
    <w:rsid w:val="00BB2DF0"/>
    <w:pPr>
      <w:tabs>
        <w:tab w:val="center" w:pos="4153"/>
        <w:tab w:val="right" w:pos="8306"/>
      </w:tabs>
      <w:jc w:val="both"/>
    </w:pPr>
    <w:rPr>
      <w:sz w:val="16"/>
      <w:szCs w:val="20"/>
      <w:lang w:bidi="he-IL"/>
    </w:rPr>
  </w:style>
  <w:style w:type="character" w:customStyle="1" w:styleId="HeaderChar">
    <w:name w:val="Header Char"/>
    <w:basedOn w:val="DefaultParagraphFont"/>
    <w:link w:val="Header"/>
    <w:uiPriority w:val="99"/>
    <w:semiHidden/>
    <w:locked/>
    <w:rsid w:val="0010245A"/>
    <w:rPr>
      <w:rFonts w:ascii="Franklin Gothic Book" w:hAnsi="Franklin Gothic Book" w:cs="Times New Roman"/>
      <w:sz w:val="24"/>
      <w:szCs w:val="24"/>
      <w:lang w:val="en-GB"/>
    </w:rPr>
  </w:style>
  <w:style w:type="paragraph" w:styleId="EnvelopeReturn">
    <w:name w:val="envelope return"/>
    <w:basedOn w:val="Normal"/>
    <w:uiPriority w:val="99"/>
    <w:rsid w:val="00BB2DF0"/>
    <w:rPr>
      <w:rFonts w:ascii="FundRunk-Normal" w:hAnsi="FundRunk-Normal"/>
      <w:i/>
      <w:sz w:val="48"/>
      <w:szCs w:val="48"/>
    </w:rPr>
  </w:style>
  <w:style w:type="paragraph" w:styleId="CommentText">
    <w:name w:val="annotation text"/>
    <w:basedOn w:val="Normal"/>
    <w:link w:val="CommentTextChar"/>
    <w:uiPriority w:val="99"/>
    <w:semiHidden/>
    <w:rsid w:val="00BB2DF0"/>
    <w:rPr>
      <w:sz w:val="24"/>
    </w:rPr>
  </w:style>
  <w:style w:type="character" w:customStyle="1" w:styleId="CommentTextChar">
    <w:name w:val="Comment Text Char"/>
    <w:basedOn w:val="DefaultParagraphFont"/>
    <w:link w:val="CommentText"/>
    <w:uiPriority w:val="99"/>
    <w:semiHidden/>
    <w:locked/>
    <w:rsid w:val="0058284E"/>
    <w:rPr>
      <w:rFonts w:ascii="Franklin Gothic Book" w:hAnsi="Franklin Gothic Book" w:cs="Times New Roman"/>
      <w:sz w:val="24"/>
      <w:szCs w:val="24"/>
      <w:lang w:val="en-GB"/>
    </w:rPr>
  </w:style>
  <w:style w:type="paragraph" w:customStyle="1" w:styleId="Answer">
    <w:name w:val="Answer"/>
    <w:basedOn w:val="Normal"/>
    <w:next w:val="Question"/>
    <w:uiPriority w:val="99"/>
    <w:rsid w:val="00BB2DF0"/>
    <w:pPr>
      <w:numPr>
        <w:numId w:val="3"/>
      </w:numPr>
    </w:pPr>
    <w:rPr>
      <w:i/>
    </w:rPr>
  </w:style>
  <w:style w:type="paragraph" w:customStyle="1" w:styleId="Question">
    <w:name w:val="Question"/>
    <w:basedOn w:val="Normal"/>
    <w:next w:val="Answer"/>
    <w:uiPriority w:val="99"/>
    <w:rsid w:val="00BB2DF0"/>
    <w:pPr>
      <w:numPr>
        <w:numId w:val="2"/>
      </w:numPr>
    </w:pPr>
  </w:style>
  <w:style w:type="paragraph" w:customStyle="1" w:styleId="Bodycopy">
    <w:name w:val="Body copy"/>
    <w:basedOn w:val="Normal"/>
    <w:rsid w:val="00BB2DF0"/>
    <w:pPr>
      <w:spacing w:line="240" w:lineRule="exact"/>
    </w:pPr>
    <w:rPr>
      <w:lang w:val="en-US"/>
    </w:rPr>
  </w:style>
  <w:style w:type="paragraph" w:customStyle="1" w:styleId="SectionHeading">
    <w:name w:val="Section Heading"/>
    <w:basedOn w:val="ColoredText"/>
    <w:next w:val="Bodycopy"/>
    <w:uiPriority w:val="99"/>
    <w:rsid w:val="00BB2DF0"/>
    <w:rPr>
      <w:rFonts w:ascii="Franklin Gothic Medium" w:hAnsi="Franklin Gothic Medium"/>
      <w:sz w:val="24"/>
    </w:rPr>
  </w:style>
  <w:style w:type="paragraph" w:customStyle="1" w:styleId="Subject">
    <w:name w:val="Subject"/>
    <w:basedOn w:val="Normal"/>
    <w:uiPriority w:val="99"/>
    <w:rsid w:val="00BB2DF0"/>
    <w:pPr>
      <w:jc w:val="center"/>
    </w:pPr>
    <w:rPr>
      <w:rFonts w:ascii="Century Schoolbook" w:hAnsi="Century Schoolbook"/>
      <w:b/>
      <w:sz w:val="32"/>
      <w:u w:val="single"/>
    </w:rPr>
  </w:style>
  <w:style w:type="paragraph" w:styleId="PlainText">
    <w:name w:val="Plain Text"/>
    <w:basedOn w:val="Normal"/>
    <w:link w:val="PlainTextChar"/>
    <w:uiPriority w:val="99"/>
    <w:rsid w:val="00BB2DF0"/>
    <w:rPr>
      <w:sz w:val="22"/>
    </w:rPr>
  </w:style>
  <w:style w:type="character" w:customStyle="1" w:styleId="PlainTextChar">
    <w:name w:val="Plain Text Char"/>
    <w:basedOn w:val="DefaultParagraphFont"/>
    <w:link w:val="PlainText"/>
    <w:uiPriority w:val="99"/>
    <w:semiHidden/>
    <w:locked/>
    <w:rsid w:val="0010245A"/>
    <w:rPr>
      <w:rFonts w:ascii="Courier New" w:hAnsi="Courier New" w:cs="Courier New"/>
      <w:sz w:val="20"/>
      <w:szCs w:val="20"/>
      <w:lang w:val="en-GB"/>
    </w:rPr>
  </w:style>
  <w:style w:type="paragraph" w:customStyle="1" w:styleId="MergedAnswer">
    <w:name w:val="MergedAnswer"/>
    <w:basedOn w:val="Normal"/>
    <w:uiPriority w:val="99"/>
    <w:rsid w:val="00BB2DF0"/>
  </w:style>
  <w:style w:type="paragraph" w:styleId="TOC2">
    <w:name w:val="toc 2"/>
    <w:basedOn w:val="Normal"/>
    <w:next w:val="Normal"/>
    <w:autoRedefine/>
    <w:uiPriority w:val="99"/>
    <w:semiHidden/>
    <w:rsid w:val="00BB2DF0"/>
    <w:pPr>
      <w:widowControl w:val="0"/>
      <w:numPr>
        <w:numId w:val="4"/>
      </w:numPr>
      <w:tabs>
        <w:tab w:val="left" w:pos="851"/>
        <w:tab w:val="right" w:pos="8335"/>
      </w:tabs>
      <w:ind w:left="0" w:firstLine="0"/>
    </w:pPr>
    <w:rPr>
      <w:rFonts w:ascii="Times New Roman" w:eastAsia="PMingLiU" w:hAnsi="Times New Roman"/>
      <w:kern w:val="2"/>
      <w:sz w:val="40"/>
      <w:lang w:val="en-US" w:eastAsia="zh-TW"/>
    </w:rPr>
  </w:style>
  <w:style w:type="paragraph" w:customStyle="1" w:styleId="StandFirstIntroduction">
    <w:name w:val="Stand First Introduction"/>
    <w:basedOn w:val="Normal"/>
    <w:uiPriority w:val="99"/>
    <w:rsid w:val="00BB2DF0"/>
    <w:pPr>
      <w:spacing w:line="360" w:lineRule="exact"/>
    </w:pPr>
    <w:rPr>
      <w:sz w:val="24"/>
    </w:rPr>
  </w:style>
  <w:style w:type="paragraph" w:customStyle="1" w:styleId="PartnerName">
    <w:name w:val="Partner Name"/>
    <w:basedOn w:val="ColoredText"/>
    <w:uiPriority w:val="99"/>
    <w:rsid w:val="00BB2DF0"/>
    <w:pPr>
      <w:spacing w:after="10" w:line="240" w:lineRule="auto"/>
    </w:pPr>
    <w:rPr>
      <w:rFonts w:ascii="Franklin Gothic Medium" w:hAnsi="Franklin Gothic Medium"/>
      <w:bCs/>
      <w:sz w:val="32"/>
    </w:rPr>
  </w:style>
  <w:style w:type="paragraph" w:customStyle="1" w:styleId="WHITEPAPER">
    <w:name w:val="WHITE PAPER"/>
    <w:basedOn w:val="ColoredText"/>
    <w:uiPriority w:val="99"/>
    <w:rsid w:val="00BB2DF0"/>
    <w:pPr>
      <w:spacing w:before="100" w:line="240" w:lineRule="auto"/>
      <w:jc w:val="right"/>
    </w:pPr>
    <w:rPr>
      <w:rFonts w:ascii="Franklin Gothic Medium" w:hAnsi="Franklin Gothic Medium"/>
      <w:sz w:val="14"/>
    </w:rPr>
  </w:style>
  <w:style w:type="paragraph" w:customStyle="1" w:styleId="Tabletextheading">
    <w:name w:val="Table text heading"/>
    <w:basedOn w:val="Normal"/>
    <w:next w:val="Tabletext"/>
    <w:uiPriority w:val="99"/>
    <w:rsid w:val="00BB2DF0"/>
    <w:pPr>
      <w:spacing w:before="40" w:after="20"/>
    </w:pPr>
    <w:rPr>
      <w:rFonts w:ascii="Franklin Gothic Medium" w:hAnsi="Franklin Gothic Medium"/>
      <w:b/>
      <w:bCs/>
    </w:rPr>
  </w:style>
  <w:style w:type="paragraph" w:customStyle="1" w:styleId="Bullet">
    <w:name w:val="Bullet"/>
    <w:basedOn w:val="Bulletcolored"/>
    <w:uiPriority w:val="99"/>
    <w:rsid w:val="00890C9E"/>
    <w:pPr>
      <w:numPr>
        <w:numId w:val="10"/>
      </w:numPr>
    </w:pPr>
    <w:rPr>
      <w:color w:val="auto"/>
    </w:rPr>
  </w:style>
  <w:style w:type="paragraph" w:customStyle="1" w:styleId="Bodycopyheading">
    <w:name w:val="Body copy heading"/>
    <w:basedOn w:val="Bodycopy"/>
    <w:next w:val="Bodycopy"/>
    <w:uiPriority w:val="99"/>
    <w:rsid w:val="00BB2DF0"/>
    <w:rPr>
      <w:rFonts w:ascii="Franklin Gothic Heavy" w:hAnsi="Franklin Gothic Heavy"/>
      <w:szCs w:val="17"/>
    </w:rPr>
  </w:style>
  <w:style w:type="paragraph" w:customStyle="1" w:styleId="Disclaimer">
    <w:name w:val="Disclaimer"/>
    <w:basedOn w:val="Bodycopy"/>
    <w:uiPriority w:val="99"/>
    <w:rsid w:val="00BB2DF0"/>
    <w:pPr>
      <w:spacing w:line="120" w:lineRule="exact"/>
    </w:pPr>
    <w:rPr>
      <w:sz w:val="11"/>
    </w:rPr>
  </w:style>
  <w:style w:type="paragraph" w:customStyle="1" w:styleId="Pullquote">
    <w:name w:val="Pull quote"/>
    <w:basedOn w:val="ColoredText"/>
    <w:uiPriority w:val="99"/>
    <w:rsid w:val="00BB2DF0"/>
    <w:pPr>
      <w:spacing w:line="360" w:lineRule="exact"/>
    </w:pPr>
    <w:rPr>
      <w:sz w:val="30"/>
    </w:rPr>
  </w:style>
  <w:style w:type="paragraph" w:customStyle="1" w:styleId="Diagramcaption">
    <w:name w:val="Diagram caption"/>
    <w:basedOn w:val="ColoredText"/>
    <w:uiPriority w:val="99"/>
    <w:rsid w:val="00BB2DF0"/>
    <w:rPr>
      <w:rFonts w:ascii="Franklin Gothic Medium" w:hAnsi="Franklin Gothic Medium"/>
      <w:sz w:val="19"/>
    </w:rPr>
  </w:style>
  <w:style w:type="paragraph" w:styleId="TOC1">
    <w:name w:val="toc 1"/>
    <w:basedOn w:val="Normal"/>
    <w:next w:val="Normal"/>
    <w:uiPriority w:val="99"/>
    <w:semiHidden/>
    <w:rsid w:val="00BB2DF0"/>
    <w:pPr>
      <w:tabs>
        <w:tab w:val="right" w:pos="3289"/>
      </w:tabs>
      <w:spacing w:line="360" w:lineRule="exact"/>
    </w:pPr>
    <w:rPr>
      <w:noProof/>
      <w:color w:val="FFFFFF"/>
      <w:sz w:val="24"/>
    </w:rPr>
  </w:style>
  <w:style w:type="paragraph" w:styleId="TOC3">
    <w:name w:val="toc 3"/>
    <w:basedOn w:val="Normal"/>
    <w:next w:val="Normal"/>
    <w:autoRedefine/>
    <w:uiPriority w:val="99"/>
    <w:semiHidden/>
    <w:rsid w:val="00BB2DF0"/>
    <w:pPr>
      <w:ind w:left="440"/>
    </w:pPr>
  </w:style>
  <w:style w:type="paragraph" w:styleId="TOC4">
    <w:name w:val="toc 4"/>
    <w:basedOn w:val="Normal"/>
    <w:next w:val="Normal"/>
    <w:autoRedefine/>
    <w:uiPriority w:val="99"/>
    <w:semiHidden/>
    <w:rsid w:val="00BB2DF0"/>
    <w:pPr>
      <w:ind w:left="660"/>
    </w:pPr>
  </w:style>
  <w:style w:type="paragraph" w:styleId="TOC5">
    <w:name w:val="toc 5"/>
    <w:basedOn w:val="Normal"/>
    <w:next w:val="Normal"/>
    <w:autoRedefine/>
    <w:uiPriority w:val="99"/>
    <w:semiHidden/>
    <w:rsid w:val="00BB2DF0"/>
    <w:pPr>
      <w:ind w:left="880"/>
    </w:pPr>
  </w:style>
  <w:style w:type="paragraph" w:styleId="TOC6">
    <w:name w:val="toc 6"/>
    <w:basedOn w:val="Normal"/>
    <w:next w:val="Normal"/>
    <w:autoRedefine/>
    <w:uiPriority w:val="99"/>
    <w:semiHidden/>
    <w:rsid w:val="00BB2DF0"/>
    <w:pPr>
      <w:ind w:left="1100"/>
    </w:pPr>
  </w:style>
  <w:style w:type="paragraph" w:styleId="TOC7">
    <w:name w:val="toc 7"/>
    <w:basedOn w:val="Normal"/>
    <w:next w:val="Normal"/>
    <w:autoRedefine/>
    <w:uiPriority w:val="99"/>
    <w:semiHidden/>
    <w:rsid w:val="00BB2DF0"/>
    <w:pPr>
      <w:ind w:left="1320"/>
    </w:pPr>
  </w:style>
  <w:style w:type="paragraph" w:styleId="TOC8">
    <w:name w:val="toc 8"/>
    <w:basedOn w:val="Normal"/>
    <w:next w:val="Normal"/>
    <w:autoRedefine/>
    <w:uiPriority w:val="99"/>
    <w:semiHidden/>
    <w:rsid w:val="00BB2DF0"/>
    <w:pPr>
      <w:ind w:left="1540"/>
    </w:pPr>
  </w:style>
  <w:style w:type="paragraph" w:styleId="TOC9">
    <w:name w:val="toc 9"/>
    <w:basedOn w:val="Normal"/>
    <w:next w:val="Normal"/>
    <w:autoRedefine/>
    <w:uiPriority w:val="99"/>
    <w:semiHidden/>
    <w:rsid w:val="00BB2DF0"/>
    <w:pPr>
      <w:ind w:left="1760"/>
    </w:pPr>
  </w:style>
  <w:style w:type="character" w:styleId="Hyperlink">
    <w:name w:val="Hyperlink"/>
    <w:basedOn w:val="DefaultParagraphFont"/>
    <w:uiPriority w:val="99"/>
    <w:rsid w:val="00BB2DF0"/>
    <w:rPr>
      <w:rFonts w:cs="Times New Roman"/>
      <w:color w:val="0000FF"/>
      <w:u w:val="single"/>
    </w:rPr>
  </w:style>
  <w:style w:type="paragraph" w:customStyle="1" w:styleId="AutoCorrect">
    <w:name w:val="AutoCorrect"/>
    <w:uiPriority w:val="99"/>
    <w:rsid w:val="00BB2DF0"/>
    <w:rPr>
      <w:sz w:val="20"/>
      <w:szCs w:val="20"/>
      <w:lang w:val="en-GB" w:bidi="he-IL"/>
    </w:rPr>
  </w:style>
  <w:style w:type="paragraph" w:styleId="BodyText">
    <w:name w:val="Body Text"/>
    <w:basedOn w:val="Normal"/>
    <w:link w:val="BodyTextChar"/>
    <w:uiPriority w:val="99"/>
    <w:rsid w:val="00BB2DF0"/>
    <w:pPr>
      <w:spacing w:after="120"/>
    </w:pPr>
    <w:rPr>
      <w:rFonts w:ascii="Arial" w:hAnsi="Arial"/>
      <w:sz w:val="20"/>
      <w:szCs w:val="20"/>
      <w:lang w:val="en-US" w:bidi="he-IL"/>
    </w:rPr>
  </w:style>
  <w:style w:type="character" w:customStyle="1" w:styleId="BodyTextChar">
    <w:name w:val="Body Text Char"/>
    <w:basedOn w:val="DefaultParagraphFont"/>
    <w:link w:val="BodyText"/>
    <w:uiPriority w:val="99"/>
    <w:semiHidden/>
    <w:locked/>
    <w:rsid w:val="0010245A"/>
    <w:rPr>
      <w:rFonts w:ascii="Franklin Gothic Book" w:hAnsi="Franklin Gothic Book" w:cs="Times New Roman"/>
      <w:sz w:val="24"/>
      <w:szCs w:val="24"/>
      <w:lang w:val="en-GB"/>
    </w:rPr>
  </w:style>
  <w:style w:type="paragraph" w:customStyle="1" w:styleId="Bulletcolored">
    <w:name w:val="Bullet colored"/>
    <w:basedOn w:val="ColoredText"/>
    <w:uiPriority w:val="99"/>
    <w:rsid w:val="00890C9E"/>
    <w:pPr>
      <w:numPr>
        <w:numId w:val="11"/>
      </w:numPr>
    </w:pPr>
    <w:rPr>
      <w:szCs w:val="17"/>
    </w:rPr>
  </w:style>
  <w:style w:type="paragraph" w:customStyle="1" w:styleId="ColoredText">
    <w:name w:val="Colored Text"/>
    <w:basedOn w:val="Bodycopy"/>
    <w:uiPriority w:val="99"/>
    <w:rsid w:val="00BB2DF0"/>
    <w:rPr>
      <w:color w:val="FF3300"/>
    </w:rPr>
  </w:style>
  <w:style w:type="paragraph" w:customStyle="1" w:styleId="DocumentTitle">
    <w:name w:val="Document Title"/>
    <w:basedOn w:val="ColoredText"/>
    <w:uiPriority w:val="99"/>
    <w:rsid w:val="00BB2DF0"/>
    <w:pPr>
      <w:spacing w:line="360" w:lineRule="exact"/>
    </w:pPr>
    <w:rPr>
      <w:rFonts w:ascii="Franklin Gothic Medium" w:hAnsi="Franklin Gothic Medium"/>
      <w:color w:val="auto"/>
      <w:sz w:val="32"/>
    </w:rPr>
  </w:style>
  <w:style w:type="paragraph" w:customStyle="1" w:styleId="Tableheading">
    <w:name w:val="Table heading"/>
    <w:basedOn w:val="ColoredText"/>
    <w:uiPriority w:val="99"/>
    <w:rsid w:val="00BB2DF0"/>
    <w:rPr>
      <w:rFonts w:ascii="Franklin Gothic Medium" w:hAnsi="Franklin Gothic Medium"/>
      <w:bCs/>
    </w:rPr>
  </w:style>
  <w:style w:type="paragraph" w:customStyle="1" w:styleId="Bulletbold">
    <w:name w:val="Bullet bold"/>
    <w:basedOn w:val="Bullet"/>
    <w:uiPriority w:val="99"/>
    <w:rsid w:val="00890C9E"/>
    <w:pPr>
      <w:numPr>
        <w:numId w:val="9"/>
      </w:numPr>
    </w:pPr>
    <w:rPr>
      <w:rFonts w:ascii="Franklin Gothic Heavy" w:hAnsi="Franklin Gothic Heavy"/>
    </w:rPr>
  </w:style>
  <w:style w:type="paragraph" w:customStyle="1" w:styleId="Contents">
    <w:name w:val="Contents"/>
    <w:basedOn w:val="Bodycopy"/>
    <w:uiPriority w:val="99"/>
    <w:rsid w:val="00BB2DF0"/>
    <w:pPr>
      <w:spacing w:line="480" w:lineRule="exact"/>
    </w:pPr>
    <w:rPr>
      <w:rFonts w:ascii="Franklin Gothic Medium" w:hAnsi="Franklin Gothic Medium"/>
      <w:color w:val="FFFFFF"/>
      <w:sz w:val="30"/>
    </w:rPr>
  </w:style>
  <w:style w:type="character" w:styleId="PageNumber">
    <w:name w:val="page number"/>
    <w:basedOn w:val="DefaultParagraphFont"/>
    <w:uiPriority w:val="99"/>
    <w:rsid w:val="00BB2DF0"/>
    <w:rPr>
      <w:rFonts w:ascii="Franklin Gothic Book" w:hAnsi="Franklin Gothic Book" w:cs="Times New Roman"/>
      <w:spacing w:val="20"/>
      <w:sz w:val="16"/>
    </w:rPr>
  </w:style>
  <w:style w:type="paragraph" w:customStyle="1" w:styleId="Tabletext">
    <w:name w:val="Table text"/>
    <w:basedOn w:val="Bodycopy"/>
    <w:uiPriority w:val="99"/>
    <w:rsid w:val="00BB2DF0"/>
    <w:pPr>
      <w:spacing w:after="40"/>
    </w:pPr>
  </w:style>
  <w:style w:type="paragraph" w:customStyle="1" w:styleId="OrangeText">
    <w:name w:val="Orange Text"/>
    <w:basedOn w:val="Normal"/>
    <w:uiPriority w:val="99"/>
    <w:rsid w:val="00BB2DF0"/>
    <w:pPr>
      <w:spacing w:line="240" w:lineRule="exact"/>
    </w:pPr>
    <w:rPr>
      <w:color w:val="FF3300"/>
    </w:rPr>
  </w:style>
  <w:style w:type="paragraph" w:customStyle="1" w:styleId="Casestudydescription">
    <w:name w:val="Case study description"/>
    <w:basedOn w:val="Normal"/>
    <w:uiPriority w:val="99"/>
    <w:rsid w:val="00BB2DF0"/>
    <w:rPr>
      <w:rFonts w:ascii="Franklin Gothic Medium" w:hAnsi="Franklin Gothic Medium"/>
      <w:color w:val="FFFFFF"/>
      <w:sz w:val="24"/>
    </w:rPr>
  </w:style>
  <w:style w:type="paragraph" w:customStyle="1" w:styleId="PullQuotecredit">
    <w:name w:val="Pull Quote credit"/>
    <w:basedOn w:val="Pullquote"/>
    <w:uiPriority w:val="99"/>
    <w:rsid w:val="00BB2DF0"/>
    <w:pPr>
      <w:spacing w:before="120" w:line="240" w:lineRule="exact"/>
    </w:pPr>
    <w:rPr>
      <w:sz w:val="16"/>
    </w:rPr>
  </w:style>
  <w:style w:type="paragraph" w:customStyle="1" w:styleId="Diagramtitle">
    <w:name w:val="Diagram title"/>
    <w:basedOn w:val="Bodycopy"/>
    <w:uiPriority w:val="99"/>
    <w:rsid w:val="00BB2DF0"/>
    <w:rPr>
      <w:rFonts w:ascii="Franklin Gothic Medium" w:hAnsi="Franklin Gothic Medium"/>
      <w:color w:val="FFFFFF"/>
      <w:sz w:val="19"/>
    </w:rPr>
  </w:style>
  <w:style w:type="paragraph" w:customStyle="1" w:styleId="Bullet2">
    <w:name w:val="Bullet2"/>
    <w:basedOn w:val="Bullet"/>
    <w:uiPriority w:val="99"/>
    <w:rsid w:val="00BB2DF0"/>
    <w:pPr>
      <w:numPr>
        <w:numId w:val="0"/>
      </w:numPr>
      <w:ind w:left="170"/>
    </w:pPr>
  </w:style>
  <w:style w:type="paragraph" w:customStyle="1" w:styleId="SectionHeadingGrey">
    <w:name w:val="Section Heading Grey"/>
    <w:basedOn w:val="SectionHeading"/>
    <w:uiPriority w:val="99"/>
    <w:rsid w:val="00BB2DF0"/>
    <w:rPr>
      <w:color w:val="666666"/>
    </w:rPr>
  </w:style>
  <w:style w:type="paragraph" w:customStyle="1" w:styleId="BulletGrey">
    <w:name w:val="Bullet Grey"/>
    <w:basedOn w:val="Bullet"/>
    <w:uiPriority w:val="99"/>
    <w:rsid w:val="00890C9E"/>
    <w:pPr>
      <w:numPr>
        <w:numId w:val="7"/>
      </w:numPr>
    </w:pPr>
  </w:style>
  <w:style w:type="paragraph" w:customStyle="1" w:styleId="TableTitle">
    <w:name w:val="Table Title"/>
    <w:basedOn w:val="Tabletextheading"/>
    <w:uiPriority w:val="99"/>
    <w:rsid w:val="00BB2DF0"/>
    <w:pPr>
      <w:ind w:left="60"/>
    </w:pPr>
    <w:rPr>
      <w:color w:val="FFFFFF"/>
      <w:szCs w:val="17"/>
    </w:rPr>
  </w:style>
  <w:style w:type="paragraph" w:styleId="EnvelopeAddress">
    <w:name w:val="envelope address"/>
    <w:basedOn w:val="Normal"/>
    <w:uiPriority w:val="99"/>
    <w:rsid w:val="00BB2DF0"/>
    <w:pPr>
      <w:framePr w:w="7920" w:h="1980" w:hRule="exact" w:hSpace="180" w:wrap="auto" w:hAnchor="page" w:xAlign="center" w:yAlign="bottom"/>
      <w:ind w:left="2880"/>
    </w:pPr>
    <w:rPr>
      <w:rFonts w:ascii="Arial" w:hAnsi="Arial" w:cs="Arial"/>
      <w:sz w:val="24"/>
    </w:rPr>
  </w:style>
  <w:style w:type="paragraph" w:customStyle="1" w:styleId="BulletLevel2">
    <w:name w:val="Bullet Level2"/>
    <w:basedOn w:val="BulletGrey"/>
    <w:uiPriority w:val="99"/>
    <w:rsid w:val="00BB2DF0"/>
    <w:pPr>
      <w:numPr>
        <w:numId w:val="8"/>
      </w:numPr>
    </w:pPr>
  </w:style>
  <w:style w:type="paragraph" w:styleId="BalloonText">
    <w:name w:val="Balloon Text"/>
    <w:basedOn w:val="Normal"/>
    <w:link w:val="BalloonTextChar"/>
    <w:uiPriority w:val="99"/>
    <w:semiHidden/>
    <w:rsid w:val="00BB2DF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245A"/>
    <w:rPr>
      <w:rFonts w:cs="Times New Roman"/>
      <w:sz w:val="2"/>
      <w:lang w:val="en-GB"/>
    </w:rPr>
  </w:style>
  <w:style w:type="paragraph" w:styleId="FootnoteText">
    <w:name w:val="footnote text"/>
    <w:basedOn w:val="Normal"/>
    <w:link w:val="FootnoteTextChar"/>
    <w:uiPriority w:val="99"/>
    <w:rsid w:val="00816088"/>
    <w:rPr>
      <w:sz w:val="20"/>
      <w:szCs w:val="20"/>
    </w:rPr>
  </w:style>
  <w:style w:type="character" w:customStyle="1" w:styleId="FootnoteTextChar">
    <w:name w:val="Footnote Text Char"/>
    <w:basedOn w:val="DefaultParagraphFont"/>
    <w:link w:val="FootnoteText"/>
    <w:uiPriority w:val="99"/>
    <w:locked/>
    <w:rsid w:val="00816088"/>
    <w:rPr>
      <w:rFonts w:ascii="Franklin Gothic Book" w:hAnsi="Franklin Gothic Book" w:cs="Times New Roman"/>
      <w:lang w:val="en-GB"/>
    </w:rPr>
  </w:style>
  <w:style w:type="character" w:styleId="FootnoteReference">
    <w:name w:val="footnote reference"/>
    <w:basedOn w:val="DefaultParagraphFont"/>
    <w:uiPriority w:val="99"/>
    <w:rsid w:val="00816088"/>
    <w:rPr>
      <w:rFonts w:cs="Times New Roman"/>
      <w:vertAlign w:val="superscript"/>
    </w:rPr>
  </w:style>
  <w:style w:type="character" w:styleId="CommentReference">
    <w:name w:val="annotation reference"/>
    <w:basedOn w:val="DefaultParagraphFont"/>
    <w:uiPriority w:val="99"/>
    <w:rsid w:val="0058284E"/>
    <w:rPr>
      <w:rFonts w:cs="Times New Roman"/>
      <w:sz w:val="16"/>
      <w:szCs w:val="16"/>
    </w:rPr>
  </w:style>
  <w:style w:type="paragraph" w:styleId="CommentSubject">
    <w:name w:val="annotation subject"/>
    <w:basedOn w:val="CommentText"/>
    <w:next w:val="CommentText"/>
    <w:link w:val="CommentSubjectChar"/>
    <w:uiPriority w:val="99"/>
    <w:rsid w:val="0058284E"/>
    <w:rPr>
      <w:b/>
      <w:bCs/>
      <w:sz w:val="20"/>
      <w:szCs w:val="20"/>
    </w:rPr>
  </w:style>
  <w:style w:type="character" w:customStyle="1" w:styleId="CommentSubjectChar">
    <w:name w:val="Comment Subject Char"/>
    <w:basedOn w:val="CommentTextChar"/>
    <w:link w:val="CommentSubject"/>
    <w:uiPriority w:val="99"/>
    <w:locked/>
    <w:rsid w:val="0058284E"/>
    <w:rPr>
      <w:rFonts w:ascii="Franklin Gothic Book" w:hAnsi="Franklin Gothic Book" w:cs="Times New Roman"/>
      <w:sz w:val="24"/>
      <w:szCs w:val="24"/>
      <w:lang w:val="en-GB"/>
    </w:rPr>
  </w:style>
  <w:style w:type="table" w:styleId="TableGrid">
    <w:name w:val="Table Grid"/>
    <w:basedOn w:val="TableNormal"/>
    <w:uiPriority w:val="99"/>
    <w:rsid w:val="005861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6">
    <w:name w:val="Light List Accent 6"/>
    <w:basedOn w:val="TableNormal"/>
    <w:uiPriority w:val="99"/>
    <w:rsid w:val="00586122"/>
    <w:rPr>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87360">
      <w:marLeft w:val="0"/>
      <w:marRight w:val="0"/>
      <w:marTop w:val="0"/>
      <w:marBottom w:val="0"/>
      <w:divBdr>
        <w:top w:val="none" w:sz="0" w:space="0" w:color="auto"/>
        <w:left w:val="none" w:sz="0" w:space="0" w:color="auto"/>
        <w:bottom w:val="none" w:sz="0" w:space="0" w:color="auto"/>
        <w:right w:val="none" w:sz="0" w:space="0" w:color="auto"/>
      </w:divBdr>
    </w:div>
    <w:div w:id="4529873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06/relationships/stylesWithtEffects" Target="stylesWithEffects.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ampbell\AppData\Roaming\Microsoft\Templates\CE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2009-07-01T16:16:00Z</outs:dateTime>
      <outs:isPinned>true</outs:isPinned>
    </outs:relatedDate>
    <outs:relatedDate>
      <outs:type>2</outs:type>
      <outs:displayName>Created</outs:displayName>
      <outs:dateTime>2009-07-01T16:11:00Z</outs:dateTime>
      <outs:isPinned>true</outs:isPinned>
    </outs:relatedDate>
    <outs:relatedDate>
      <outs:type>4</outs:type>
      <outs:displayName>Last Printed</outs:displayName>
      <outs:dateTime>2009-06-19T19:37:00Z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Ian Campbell</outs:displayName>
          <outs:accountName/>
        </outs:relatedPerson>
      </outs:people>
      <outs:source>0</outs:source>
      <outs:isPinned>true</outs:isPinned>
    </outs:relatedPeopleItem>
    <outs:relatedPeopleItem>
      <outs:category>Last modified by</outs:category>
      <outs:people>
        <outs:relatedPerson>
          <outs:displayName>Ian Campbell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9E0F9F26-566B-473E-A3F1-57572D9AC4C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CEP_Template.dot</Template>
  <TotalTime>11</TotalTime>
  <Pages>2</Pages>
  <Words>14</Words>
  <Characters>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WriteImage CEP Large School District Weighs TCO of the Microsoft Office System and Open Source Alter</vt:lpstr>
    </vt:vector>
  </TitlesOfParts>
  <Company>WriteImage</Company>
  <LinksUpToDate>false</LinksUpToDate>
  <CharactersWithSpaces>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WriteImage CEP Large School District Weighs TCO of the Microsoft Office System and Open Source Alter</dc:title>
  <dc:subject>Customer: Orange County Public Schools  Partner:</dc:subject>
  <dc:creator>Ian Campbell</dc:creator>
  <cp:keywords>Country: North America   Industry: Public Sector</cp:keywords>
  <cp:lastModifiedBy>not-slave</cp:lastModifiedBy>
  <cp:revision>4</cp:revision>
  <cp:lastPrinted>2009-06-19T19:37:00Z</cp:lastPrinted>
  <dcterms:created xsi:type="dcterms:W3CDTF">2009-08-12T05:00:00Z</dcterms:created>
  <dcterms:modified xsi:type="dcterms:W3CDTF">2018-02-19T08:14:00Z</dcterms:modified>
  <cp:category>Product: Microsoft Office SystemCustomer Solution Case Study</cp:category>
  <cp:contentStatus>Final</cp:contentStatus>
</cp:coreProperties>
</file>